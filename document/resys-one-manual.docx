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18B" w:rsidRDefault="005D3A0F" w:rsidP="00113A39">
      <w:pPr>
        <w:pStyle w:val="af1"/>
      </w:pPr>
      <w:r>
        <w:rPr>
          <w:rFonts w:hint="eastAsia"/>
        </w:rPr>
        <w:t>resys-one</w:t>
      </w:r>
      <w:r>
        <w:rPr>
          <w:rFonts w:hint="eastAsia"/>
        </w:rPr>
        <w:t>开发手册</w:t>
      </w:r>
    </w:p>
    <w:p w:rsidR="000B3DB7" w:rsidRDefault="009D4894" w:rsidP="009D4894">
      <w:pPr>
        <w:pStyle w:val="1"/>
      </w:pPr>
      <w:r>
        <w:rPr>
          <w:rFonts w:hint="eastAsia"/>
        </w:rPr>
        <w:t>概述</w:t>
      </w:r>
    </w:p>
    <w:p w:rsidR="00821471" w:rsidRDefault="00EF3806" w:rsidP="008E6D89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本手册对应</w:t>
      </w:r>
      <w:r w:rsidR="004825CD">
        <w:rPr>
          <w:rFonts w:hint="eastAsia"/>
        </w:rPr>
        <w:t>系统版本</w:t>
      </w:r>
      <w:r w:rsidR="002D51A2">
        <w:rPr>
          <w:rFonts w:hint="eastAsia"/>
        </w:rPr>
        <w:t>：</w:t>
      </w:r>
    </w:p>
    <w:p w:rsidR="002D51A2" w:rsidRDefault="002D51A2" w:rsidP="008E6D89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1</w:t>
      </w:r>
      <w:r>
        <w:t>.0</w:t>
      </w:r>
    </w:p>
    <w:p w:rsidR="00B25507" w:rsidRDefault="00B25507" w:rsidP="00B25507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所使用的组件：</w:t>
      </w:r>
    </w:p>
    <w:p w:rsidR="00B25507" w:rsidRDefault="00627A0B" w:rsidP="002C31B5">
      <w:pPr>
        <w:pStyle w:val="a0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springboot</w:t>
      </w:r>
    </w:p>
    <w:p w:rsidR="00627A0B" w:rsidRDefault="00627A0B" w:rsidP="002C31B5">
      <w:pPr>
        <w:pStyle w:val="a0"/>
        <w:numPr>
          <w:ilvl w:val="1"/>
          <w:numId w:val="3"/>
        </w:numPr>
        <w:ind w:firstLineChars="0"/>
      </w:pPr>
      <w:r>
        <w:t>iview-admin</w:t>
      </w:r>
    </w:p>
    <w:p w:rsidR="00627A0B" w:rsidRDefault="00627A0B" w:rsidP="002C31B5">
      <w:pPr>
        <w:pStyle w:val="a0"/>
        <w:numPr>
          <w:ilvl w:val="1"/>
          <w:numId w:val="3"/>
        </w:numPr>
        <w:ind w:firstLineChars="0"/>
      </w:pPr>
      <w:r>
        <w:t>hbase</w:t>
      </w:r>
    </w:p>
    <w:p w:rsidR="00627A0B" w:rsidRDefault="00627A0B" w:rsidP="002C31B5">
      <w:pPr>
        <w:pStyle w:val="a0"/>
        <w:numPr>
          <w:ilvl w:val="1"/>
          <w:numId w:val="3"/>
        </w:numPr>
        <w:ind w:firstLineChars="0"/>
      </w:pPr>
      <w:r>
        <w:t>hive</w:t>
      </w:r>
    </w:p>
    <w:p w:rsidR="00627A0B" w:rsidRDefault="00627A0B" w:rsidP="002C31B5">
      <w:pPr>
        <w:pStyle w:val="a0"/>
        <w:numPr>
          <w:ilvl w:val="1"/>
          <w:numId w:val="3"/>
        </w:numPr>
        <w:ind w:firstLineChars="0"/>
      </w:pPr>
      <w:r>
        <w:t>hadoop</w:t>
      </w:r>
    </w:p>
    <w:p w:rsidR="00627A0B" w:rsidRDefault="007163C5" w:rsidP="002C31B5">
      <w:pPr>
        <w:pStyle w:val="a0"/>
        <w:numPr>
          <w:ilvl w:val="1"/>
          <w:numId w:val="3"/>
        </w:numPr>
        <w:ind w:firstLineChars="0"/>
      </w:pPr>
      <w:r>
        <w:t>kafka</w:t>
      </w:r>
    </w:p>
    <w:p w:rsidR="002F3D2D" w:rsidRDefault="002F3D2D" w:rsidP="002C31B5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activemq</w:t>
      </w:r>
    </w:p>
    <w:p w:rsidR="007163C5" w:rsidRDefault="007163C5" w:rsidP="002C31B5">
      <w:pPr>
        <w:pStyle w:val="a0"/>
        <w:numPr>
          <w:ilvl w:val="1"/>
          <w:numId w:val="3"/>
        </w:numPr>
        <w:ind w:firstLineChars="0"/>
      </w:pPr>
      <w:r>
        <w:t>couchbase</w:t>
      </w:r>
    </w:p>
    <w:p w:rsidR="00283CC7" w:rsidRDefault="00283CC7" w:rsidP="002C31B5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mongodb</w:t>
      </w:r>
    </w:p>
    <w:p w:rsidR="007163C5" w:rsidRDefault="007163C5" w:rsidP="007163C5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需要掌握的</w:t>
      </w:r>
      <w:r w:rsidR="00BB32A7">
        <w:rPr>
          <w:rFonts w:hint="eastAsia"/>
        </w:rPr>
        <w:t>基本</w:t>
      </w:r>
      <w:r>
        <w:rPr>
          <w:rFonts w:hint="eastAsia"/>
        </w:rPr>
        <w:t>知识</w:t>
      </w:r>
      <w:r w:rsidR="00062B0B">
        <w:rPr>
          <w:rFonts w:hint="eastAsia"/>
        </w:rPr>
        <w:t>：</w:t>
      </w:r>
    </w:p>
    <w:p w:rsidR="00554DB4" w:rsidRDefault="00554DB4" w:rsidP="007163C5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流式数据编程</w:t>
      </w:r>
      <w:r w:rsidR="00E77F43">
        <w:rPr>
          <w:rFonts w:hint="eastAsia"/>
        </w:rPr>
        <w:t>基础</w:t>
      </w:r>
    </w:p>
    <w:p w:rsidR="00554DB4" w:rsidRDefault="00137860" w:rsidP="007163C5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MapReduce</w:t>
      </w:r>
      <w:r>
        <w:rPr>
          <w:rFonts w:hint="eastAsia"/>
        </w:rPr>
        <w:t>计算基础</w:t>
      </w:r>
    </w:p>
    <w:p w:rsidR="00062B0B" w:rsidRDefault="00EA5B4E" w:rsidP="00E3719E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shell</w:t>
      </w:r>
    </w:p>
    <w:p w:rsidR="00EB78B0" w:rsidRDefault="00EB78B0" w:rsidP="003B0B28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系统目标</w:t>
      </w:r>
    </w:p>
    <w:p w:rsidR="00EB78B0" w:rsidRPr="00EB78B0" w:rsidRDefault="00EB78B0" w:rsidP="00EB78B0">
      <w:pPr>
        <w:pStyle w:val="a0"/>
        <w:numPr>
          <w:ilvl w:val="1"/>
          <w:numId w:val="3"/>
        </w:numPr>
        <w:ind w:firstLineChars="0"/>
        <w:rPr>
          <w:rFonts w:hint="eastAsia"/>
        </w:rPr>
      </w:pPr>
      <w:r w:rsidRPr="00EB78B0">
        <w:rPr>
          <w:rFonts w:hint="eastAsia"/>
        </w:rPr>
        <w:t>如何隔离实时计算和离线计算</w:t>
      </w:r>
    </w:p>
    <w:p w:rsidR="00EB78B0" w:rsidRDefault="00EB78B0" w:rsidP="002D60F3">
      <w:pPr>
        <w:pStyle w:val="a0"/>
        <w:numPr>
          <w:ilvl w:val="1"/>
          <w:numId w:val="3"/>
        </w:numPr>
        <w:ind w:firstLineChars="0"/>
      </w:pPr>
      <w:r w:rsidRPr="00EB78B0">
        <w:rPr>
          <w:rFonts w:hint="eastAsia"/>
        </w:rPr>
        <w:t>如何隔离业务工程和算法工程</w:t>
      </w:r>
    </w:p>
    <w:p w:rsidR="003B0B28" w:rsidRDefault="003B0B28" w:rsidP="003B0B28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系统程序组成</w:t>
      </w:r>
    </w:p>
    <w:p w:rsidR="00C23D4F" w:rsidRDefault="004E5B56" w:rsidP="004E5B56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resys-one</w:t>
      </w:r>
      <w:r>
        <w:t>-batch</w:t>
      </w:r>
    </w:p>
    <w:p w:rsidR="00100189" w:rsidRDefault="0016328F" w:rsidP="00100189">
      <w:pPr>
        <w:pStyle w:val="a0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执行各个</w:t>
      </w:r>
      <w:r>
        <w:rPr>
          <w:rFonts w:hint="eastAsia"/>
        </w:rPr>
        <w:t>mapreduce</w:t>
      </w:r>
      <w:r>
        <w:rPr>
          <w:rFonts w:hint="eastAsia"/>
        </w:rPr>
        <w:t>任务以及存放脚本和</w:t>
      </w:r>
      <w:r>
        <w:rPr>
          <w:rFonts w:hint="eastAsia"/>
        </w:rPr>
        <w:t>shell</w:t>
      </w:r>
      <w:r>
        <w:rPr>
          <w:rFonts w:hint="eastAsia"/>
        </w:rPr>
        <w:t>运行环境</w:t>
      </w:r>
    </w:p>
    <w:p w:rsidR="004E5B56" w:rsidRDefault="004E5B56" w:rsidP="004E5B56">
      <w:pPr>
        <w:pStyle w:val="a0"/>
        <w:numPr>
          <w:ilvl w:val="1"/>
          <w:numId w:val="3"/>
        </w:numPr>
        <w:ind w:firstLineChars="0"/>
      </w:pPr>
      <w:r>
        <w:t>resys-one-server</w:t>
      </w:r>
    </w:p>
    <w:p w:rsidR="00100189" w:rsidRDefault="00787DC4" w:rsidP="00100189">
      <w:pPr>
        <w:pStyle w:val="a0"/>
        <w:numPr>
          <w:ilvl w:val="2"/>
          <w:numId w:val="3"/>
        </w:numPr>
        <w:ind w:firstLineChars="0"/>
      </w:pPr>
      <w:r>
        <w:rPr>
          <w:rFonts w:hint="eastAsia"/>
        </w:rPr>
        <w:t>提供前端的接口服务</w:t>
      </w:r>
    </w:p>
    <w:p w:rsidR="004E5B56" w:rsidRDefault="004E5B56" w:rsidP="004E5B56">
      <w:pPr>
        <w:pStyle w:val="a0"/>
        <w:numPr>
          <w:ilvl w:val="1"/>
          <w:numId w:val="3"/>
        </w:numPr>
        <w:ind w:firstLineChars="0"/>
      </w:pPr>
      <w:r>
        <w:t>resys-one-spring</w:t>
      </w:r>
    </w:p>
    <w:p w:rsidR="00D9159F" w:rsidRDefault="00C60154" w:rsidP="00D9159F">
      <w:pPr>
        <w:pStyle w:val="a0"/>
        <w:numPr>
          <w:ilvl w:val="2"/>
          <w:numId w:val="3"/>
        </w:numPr>
        <w:ind w:firstLineChars="0"/>
      </w:pPr>
      <w:r>
        <w:rPr>
          <w:rFonts w:hint="eastAsia"/>
        </w:rPr>
        <w:t>所有基于</w:t>
      </w:r>
      <w:r>
        <w:rPr>
          <w:rFonts w:hint="eastAsia"/>
        </w:rPr>
        <w:t>springboot</w:t>
      </w:r>
      <w:r>
        <w:rPr>
          <w:rFonts w:hint="eastAsia"/>
        </w:rPr>
        <w:t>的服务的框架</w:t>
      </w:r>
    </w:p>
    <w:p w:rsidR="004E5B56" w:rsidRDefault="004E5B56" w:rsidP="004E5B56">
      <w:pPr>
        <w:pStyle w:val="a0"/>
        <w:numPr>
          <w:ilvl w:val="1"/>
          <w:numId w:val="3"/>
        </w:numPr>
        <w:ind w:firstLineChars="0"/>
      </w:pPr>
      <w:r>
        <w:t>resys-one-stream</w:t>
      </w:r>
    </w:p>
    <w:p w:rsidR="004A4D61" w:rsidRDefault="00A235C0" w:rsidP="004A4D61">
      <w:pPr>
        <w:pStyle w:val="a0"/>
        <w:numPr>
          <w:ilvl w:val="2"/>
          <w:numId w:val="3"/>
        </w:numPr>
        <w:ind w:firstLineChars="0"/>
      </w:pPr>
      <w:r>
        <w:rPr>
          <w:rFonts w:hint="eastAsia"/>
        </w:rPr>
        <w:t>提供流式数据处理服务，处在</w:t>
      </w:r>
      <w:r>
        <w:rPr>
          <w:rFonts w:hint="eastAsia"/>
        </w:rPr>
        <w:t>server</w:t>
      </w:r>
      <w:r>
        <w:rPr>
          <w:rFonts w:hint="eastAsia"/>
        </w:rPr>
        <w:t>和云环境之间的一个服务</w:t>
      </w:r>
    </w:p>
    <w:p w:rsidR="004E5B56" w:rsidRDefault="004E5B56" w:rsidP="004E5B56">
      <w:pPr>
        <w:pStyle w:val="a0"/>
        <w:numPr>
          <w:ilvl w:val="1"/>
          <w:numId w:val="3"/>
        </w:numPr>
        <w:ind w:firstLineChars="0"/>
      </w:pPr>
      <w:r>
        <w:t>resys-one-util</w:t>
      </w:r>
    </w:p>
    <w:p w:rsidR="00081172" w:rsidRDefault="00081172" w:rsidP="00081172">
      <w:pPr>
        <w:pStyle w:val="a0"/>
        <w:numPr>
          <w:ilvl w:val="2"/>
          <w:numId w:val="3"/>
        </w:numPr>
        <w:ind w:firstLineChars="0"/>
      </w:pPr>
      <w:r>
        <w:rPr>
          <w:rFonts w:hint="eastAsia"/>
        </w:rPr>
        <w:t>所有基于</w:t>
      </w:r>
      <w:r>
        <w:rPr>
          <w:rFonts w:hint="eastAsia"/>
        </w:rPr>
        <w:t>java</w:t>
      </w:r>
      <w:r>
        <w:rPr>
          <w:rFonts w:hint="eastAsia"/>
        </w:rPr>
        <w:t>的组件都需要继承的通用工具包，里面全部是静态方法</w:t>
      </w:r>
    </w:p>
    <w:p w:rsidR="004E5B56" w:rsidRDefault="004E5B56" w:rsidP="004E5B56">
      <w:pPr>
        <w:pStyle w:val="a0"/>
        <w:numPr>
          <w:ilvl w:val="1"/>
          <w:numId w:val="3"/>
        </w:numPr>
        <w:ind w:firstLineChars="0"/>
      </w:pPr>
      <w:r>
        <w:t>resys-one-view</w:t>
      </w:r>
    </w:p>
    <w:p w:rsidR="004E5B56" w:rsidRDefault="004E5B56" w:rsidP="004E5B56">
      <w:pPr>
        <w:pStyle w:val="a0"/>
        <w:numPr>
          <w:ilvl w:val="2"/>
          <w:numId w:val="3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iview-admin</w:t>
      </w:r>
      <w:r>
        <w:rPr>
          <w:rFonts w:hint="eastAsia"/>
        </w:rPr>
        <w:t>的前端测试页面，用于系统管理及模拟数据结果</w:t>
      </w:r>
    </w:p>
    <w:p w:rsidR="009B1A84" w:rsidRDefault="0081234E" w:rsidP="00E71786">
      <w:pPr>
        <w:pStyle w:val="1"/>
      </w:pPr>
      <w:r>
        <w:rPr>
          <w:rFonts w:hint="eastAsia"/>
        </w:rPr>
        <w:lastRenderedPageBreak/>
        <w:t>系统架构</w:t>
      </w:r>
    </w:p>
    <w:p w:rsidR="00091249" w:rsidRDefault="00CA1974" w:rsidP="00CA1974">
      <w:pPr>
        <w:pStyle w:val="a0"/>
        <w:ind w:firstLineChars="0" w:firstLine="0"/>
        <w:jc w:val="center"/>
      </w:pPr>
      <w:r w:rsidRPr="00CA1974">
        <w:drawing>
          <wp:inline distT="0" distB="0" distL="0" distR="0" wp14:anchorId="6B52983A" wp14:editId="16FE2538">
            <wp:extent cx="5278120" cy="34182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A26" w:rsidRDefault="00192215" w:rsidP="00C36A26">
      <w:pPr>
        <w:pStyle w:val="a0"/>
      </w:pPr>
      <w:r>
        <w:rPr>
          <w:rFonts w:hint="eastAsia"/>
        </w:rPr>
        <w:t>如图</w:t>
      </w:r>
      <w:r w:rsidR="005805FA">
        <w:rPr>
          <w:rFonts w:hint="eastAsia"/>
        </w:rPr>
        <w:t>，按照</w:t>
      </w:r>
      <w:r w:rsidR="00F81AF2">
        <w:rPr>
          <w:rFonts w:hint="eastAsia"/>
        </w:rPr>
        <w:t>系统</w:t>
      </w:r>
      <w:r w:rsidR="00531657">
        <w:rPr>
          <w:rFonts w:hint="eastAsia"/>
        </w:rPr>
        <w:t>部署场景分</w:t>
      </w:r>
      <w:r w:rsidR="005805FA">
        <w:rPr>
          <w:rFonts w:hint="eastAsia"/>
        </w:rPr>
        <w:t>，</w:t>
      </w:r>
      <w:r w:rsidR="00495CDB">
        <w:rPr>
          <w:rFonts w:hint="eastAsia"/>
        </w:rPr>
        <w:t>可以</w:t>
      </w:r>
      <w:r w:rsidR="005805FA">
        <w:rPr>
          <w:rFonts w:hint="eastAsia"/>
        </w:rPr>
        <w:t>分为三块</w:t>
      </w:r>
      <w:r w:rsidR="00F81AF2">
        <w:rPr>
          <w:rFonts w:hint="eastAsia"/>
        </w:rPr>
        <w:t>：</w:t>
      </w:r>
      <w:r w:rsidR="00310021">
        <w:rPr>
          <w:rFonts w:hint="eastAsia"/>
        </w:rPr>
        <w:t>前端、中间层和云环境。</w:t>
      </w:r>
      <w:r w:rsidR="00A46DF4">
        <w:rPr>
          <w:rFonts w:hint="eastAsia"/>
        </w:rPr>
        <w:t>这样分割的原因：</w:t>
      </w:r>
    </w:p>
    <w:p w:rsidR="00A46DF4" w:rsidRDefault="00311243" w:rsidP="00311243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前端和云环境</w:t>
      </w:r>
      <w:r w:rsidR="008F56F3">
        <w:rPr>
          <w:rFonts w:hint="eastAsia"/>
        </w:rPr>
        <w:t>部署环境不同</w:t>
      </w:r>
      <w:r w:rsidR="009F0849">
        <w:rPr>
          <w:rFonts w:hint="eastAsia"/>
        </w:rPr>
        <w:t>，前端组件可以自由部署且没有环境限制</w:t>
      </w:r>
      <w:r w:rsidR="00BE39CC">
        <w:rPr>
          <w:rFonts w:hint="eastAsia"/>
        </w:rPr>
        <w:t>，云环境下的组件和任务程序必须部署在</w:t>
      </w:r>
      <w:r w:rsidR="00BE39CC">
        <w:rPr>
          <w:rFonts w:hint="eastAsia"/>
        </w:rPr>
        <w:t>hadoop</w:t>
      </w:r>
      <w:r w:rsidR="00BE39CC">
        <w:rPr>
          <w:rFonts w:hint="eastAsia"/>
        </w:rPr>
        <w:t>集群或可以自由访问</w:t>
      </w:r>
      <w:r w:rsidR="00BE39CC">
        <w:rPr>
          <w:rFonts w:hint="eastAsia"/>
        </w:rPr>
        <w:t>hadoop</w:t>
      </w:r>
      <w:r w:rsidR="00BE39CC">
        <w:rPr>
          <w:rFonts w:hint="eastAsia"/>
        </w:rPr>
        <w:t>集群的服务器上</w:t>
      </w:r>
      <w:r w:rsidR="007F16AD">
        <w:rPr>
          <w:rFonts w:hint="eastAsia"/>
        </w:rPr>
        <w:t>。</w:t>
      </w:r>
    </w:p>
    <w:p w:rsidR="00311243" w:rsidRPr="00091249" w:rsidRDefault="007F16AD" w:rsidP="00311243">
      <w:pPr>
        <w:pStyle w:val="a0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安全性不同，前端环境和云环境对开发人员、运维人员的安全要求不同，部署后，开发人员需要对系统进行持续的优化，这会与运维人员的工作产生冲突。</w:t>
      </w:r>
    </w:p>
    <w:p w:rsidR="003E0013" w:rsidRDefault="003E0013" w:rsidP="008958D1">
      <w:pPr>
        <w:pStyle w:val="1"/>
      </w:pPr>
      <w:r>
        <w:rPr>
          <w:rFonts w:hint="eastAsia"/>
        </w:rPr>
        <w:t>数据流</w:t>
      </w:r>
    </w:p>
    <w:p w:rsidR="00E82B12" w:rsidRPr="00E82B12" w:rsidRDefault="00E82B12" w:rsidP="00E82B12">
      <w:pPr>
        <w:pStyle w:val="af3"/>
        <w:keepNext/>
        <w:keepLines/>
        <w:numPr>
          <w:ilvl w:val="0"/>
          <w:numId w:val="1"/>
        </w:numPr>
        <w:ind w:firstLineChars="0"/>
        <w:outlineLvl w:val="1"/>
        <w:rPr>
          <w:rFonts w:eastAsia="黑体" w:hAnsi="Arial" w:hint="eastAsia"/>
          <w:bCs/>
          <w:vanish/>
          <w:sz w:val="28"/>
          <w:szCs w:val="28"/>
        </w:rPr>
      </w:pPr>
    </w:p>
    <w:p w:rsidR="00E82B12" w:rsidRPr="00E82B12" w:rsidRDefault="00E82B12" w:rsidP="00E82B12">
      <w:pPr>
        <w:pStyle w:val="af3"/>
        <w:keepNext/>
        <w:keepLines/>
        <w:numPr>
          <w:ilvl w:val="0"/>
          <w:numId w:val="1"/>
        </w:numPr>
        <w:ind w:firstLineChars="0"/>
        <w:outlineLvl w:val="1"/>
        <w:rPr>
          <w:rFonts w:eastAsia="黑体" w:hAnsi="Arial" w:hint="eastAsia"/>
          <w:bCs/>
          <w:vanish/>
          <w:sz w:val="28"/>
          <w:szCs w:val="28"/>
        </w:rPr>
      </w:pPr>
    </w:p>
    <w:p w:rsidR="00E82B12" w:rsidRPr="00E82B12" w:rsidRDefault="00E82B12" w:rsidP="00E82B12">
      <w:pPr>
        <w:pStyle w:val="af3"/>
        <w:keepNext/>
        <w:keepLines/>
        <w:numPr>
          <w:ilvl w:val="0"/>
          <w:numId w:val="1"/>
        </w:numPr>
        <w:ind w:firstLineChars="0"/>
        <w:outlineLvl w:val="1"/>
        <w:rPr>
          <w:rFonts w:eastAsia="黑体" w:hAnsi="Arial" w:hint="eastAsia"/>
          <w:bCs/>
          <w:vanish/>
          <w:sz w:val="28"/>
          <w:szCs w:val="28"/>
        </w:rPr>
      </w:pPr>
    </w:p>
    <w:p w:rsidR="00E71786" w:rsidRDefault="00920396" w:rsidP="00E82B12">
      <w:pPr>
        <w:pStyle w:val="2"/>
      </w:pPr>
      <w:r>
        <w:rPr>
          <w:rFonts w:hint="eastAsia"/>
        </w:rPr>
        <w:t>标签</w:t>
      </w:r>
      <w:r>
        <w:rPr>
          <w:rFonts w:hint="eastAsia"/>
        </w:rPr>
        <w:t>/</w:t>
      </w:r>
      <w:r>
        <w:rPr>
          <w:rFonts w:hint="eastAsia"/>
        </w:rPr>
        <w:t>新闻</w:t>
      </w:r>
      <w:r w:rsidR="00BF72F1">
        <w:rPr>
          <w:rFonts w:hint="eastAsia"/>
        </w:rPr>
        <w:t>数据</w:t>
      </w:r>
      <w:r w:rsidR="00F659BE">
        <w:rPr>
          <w:rFonts w:hint="eastAsia"/>
        </w:rPr>
        <w:t>流</w:t>
      </w:r>
    </w:p>
    <w:p w:rsidR="00E82B12" w:rsidRDefault="0072493D" w:rsidP="00E82B12">
      <w:pPr>
        <w:pStyle w:val="a0"/>
      </w:pPr>
      <w:r>
        <w:rPr>
          <w:rFonts w:hint="eastAsia"/>
        </w:rPr>
        <w:t>标签</w:t>
      </w:r>
      <w:r>
        <w:rPr>
          <w:rFonts w:hint="eastAsia"/>
        </w:rPr>
        <w:t>/</w:t>
      </w:r>
      <w:r w:rsidR="00C14AA5">
        <w:rPr>
          <w:rFonts w:hint="eastAsia"/>
        </w:rPr>
        <w:t>新闻数据流原始内容保存在</w:t>
      </w:r>
      <w:r w:rsidR="00C14AA5">
        <w:rPr>
          <w:rFonts w:hint="eastAsia"/>
        </w:rPr>
        <w:t>mongo</w:t>
      </w:r>
      <w:r w:rsidR="00C14AA5">
        <w:rPr>
          <w:rFonts w:hint="eastAsia"/>
        </w:rPr>
        <w:t>中（实际运行中由业务组管理），但是比如新发送新闻或对原有新闻进行修改（错别字更正、降低新闻热度、下架某个新闻等）</w:t>
      </w:r>
      <w:r w:rsidR="00C94386">
        <w:rPr>
          <w:rFonts w:hint="eastAsia"/>
        </w:rPr>
        <w:t>需要系统立刻做出相应。因此新闻数据由两条线更新：</w:t>
      </w:r>
    </w:p>
    <w:p w:rsidR="00C94386" w:rsidRDefault="001067C0" w:rsidP="001067C0">
      <w:pPr>
        <w:pStyle w:val="a0"/>
        <w:numPr>
          <w:ilvl w:val="0"/>
          <w:numId w:val="9"/>
        </w:numPr>
        <w:ind w:firstLineChars="0"/>
      </w:pPr>
      <w:r>
        <w:rPr>
          <w:rFonts w:hint="eastAsia"/>
        </w:rPr>
        <w:t>前端</w:t>
      </w:r>
      <w:r>
        <w:t>-&gt;</w:t>
      </w:r>
      <w:r>
        <w:rPr>
          <w:rFonts w:hint="eastAsia"/>
        </w:rPr>
        <w:t>全量导出为文件</w:t>
      </w:r>
      <w:r>
        <w:t>-&gt;</w:t>
      </w:r>
      <w:r>
        <w:rPr>
          <w:rFonts w:hint="eastAsia"/>
        </w:rPr>
        <w:t>resync</w:t>
      </w:r>
      <w:r>
        <w:rPr>
          <w:rFonts w:hint="eastAsia"/>
        </w:rPr>
        <w:t>或其它文件传递的方式</w:t>
      </w:r>
      <w:r>
        <w:t>-&gt;</w:t>
      </w:r>
      <w:r>
        <w:rPr>
          <w:rFonts w:hint="eastAsia"/>
        </w:rPr>
        <w:t>resys-one</w:t>
      </w:r>
      <w:r>
        <w:t>-batch</w:t>
      </w:r>
      <w:r>
        <w:rPr>
          <w:rFonts w:hint="eastAsia"/>
        </w:rPr>
        <w:t>将文件全量导入到</w:t>
      </w:r>
      <w:r>
        <w:rPr>
          <w:rFonts w:hint="eastAsia"/>
        </w:rPr>
        <w:t>hbase</w:t>
      </w:r>
      <w:r>
        <w:rPr>
          <w:rFonts w:hint="eastAsia"/>
        </w:rPr>
        <w:t>数据表</w:t>
      </w:r>
      <w:r>
        <w:t>news_all</w:t>
      </w:r>
    </w:p>
    <w:p w:rsidR="00E005D3" w:rsidRDefault="009B52E1" w:rsidP="001067C0">
      <w:pPr>
        <w:pStyle w:val="a0"/>
        <w:numPr>
          <w:ilvl w:val="0"/>
          <w:numId w:val="9"/>
        </w:numPr>
        <w:ind w:firstLineChars="0"/>
      </w:pPr>
      <w:r>
        <w:rPr>
          <w:rFonts w:hint="eastAsia"/>
        </w:rPr>
        <w:t>前端</w:t>
      </w:r>
      <w:r>
        <w:t>-&gt;</w:t>
      </w:r>
      <w:r>
        <w:rPr>
          <w:rFonts w:hint="eastAsia"/>
        </w:rPr>
        <w:t>拦截到增删改操作</w:t>
      </w:r>
      <w:r>
        <w:t>-&gt;</w:t>
      </w:r>
      <w:r>
        <w:rPr>
          <w:rFonts w:hint="eastAsia"/>
        </w:rPr>
        <w:t>将增删改后的新闻送入</w:t>
      </w:r>
      <w:r>
        <w:rPr>
          <w:rFonts w:hint="eastAsia"/>
        </w:rPr>
        <w:t>activemq</w:t>
      </w:r>
      <w:r>
        <w:t>-&gt;</w:t>
      </w:r>
      <w:r w:rsidR="007909E4">
        <w:t>resys-one-stream</w:t>
      </w:r>
      <w:r w:rsidR="007909E4">
        <w:rPr>
          <w:rFonts w:hint="eastAsia"/>
        </w:rPr>
        <w:t>接收后送入</w:t>
      </w:r>
      <w:r w:rsidR="007909E4">
        <w:rPr>
          <w:rFonts w:hint="eastAsia"/>
        </w:rPr>
        <w:t>HBase</w:t>
      </w:r>
      <w:r w:rsidR="007909E4">
        <w:t>-&gt;</w:t>
      </w:r>
      <w:r w:rsidR="007909E4">
        <w:rPr>
          <w:rFonts w:hint="eastAsia"/>
        </w:rPr>
        <w:t>resys-one-batch</w:t>
      </w:r>
      <w:r w:rsidR="007909E4">
        <w:rPr>
          <w:rFonts w:hint="eastAsia"/>
        </w:rPr>
        <w:t>计算调用</w:t>
      </w:r>
    </w:p>
    <w:p w:rsidR="00A610A5" w:rsidRPr="00E82B12" w:rsidRDefault="00164098" w:rsidP="00A610A5">
      <w:pPr>
        <w:pStyle w:val="a0"/>
        <w:ind w:firstLineChars="0" w:firstLine="0"/>
        <w:jc w:val="center"/>
        <w:rPr>
          <w:rFonts w:hint="eastAsia"/>
        </w:rPr>
      </w:pPr>
      <w:r w:rsidRPr="00164098">
        <w:lastRenderedPageBreak/>
        <w:drawing>
          <wp:inline distT="0" distB="0" distL="0" distR="0" wp14:anchorId="6732D655" wp14:editId="39368B0D">
            <wp:extent cx="4101152" cy="328506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4896" cy="328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9BE" w:rsidRDefault="00D61676" w:rsidP="00D61676">
      <w:pPr>
        <w:pStyle w:val="2"/>
      </w:pPr>
      <w:r>
        <w:rPr>
          <w:rFonts w:hint="eastAsia"/>
        </w:rPr>
        <w:t>用户行为日志数据流</w:t>
      </w:r>
    </w:p>
    <w:p w:rsidR="00D2247E" w:rsidRDefault="00D277E4" w:rsidP="00D2247E">
      <w:pPr>
        <w:pStyle w:val="a0"/>
      </w:pPr>
      <w:r>
        <w:rPr>
          <w:rFonts w:hint="eastAsia"/>
        </w:rPr>
        <w:t>用户行为日志</w:t>
      </w:r>
      <w:r w:rsidR="00164098">
        <w:rPr>
          <w:rFonts w:hint="eastAsia"/>
        </w:rPr>
        <w:t>因为实时性高，且数据量大，所以要走</w:t>
      </w:r>
      <w:r w:rsidR="00164098">
        <w:rPr>
          <w:rFonts w:hint="eastAsia"/>
        </w:rPr>
        <w:t>kafka</w:t>
      </w:r>
      <w:r w:rsidR="00164098">
        <w:rPr>
          <w:rFonts w:hint="eastAsia"/>
        </w:rPr>
        <w:t>。</w:t>
      </w:r>
    </w:p>
    <w:p w:rsidR="00164098" w:rsidRPr="00D2247E" w:rsidRDefault="00164098" w:rsidP="00164098">
      <w:pPr>
        <w:pStyle w:val="a0"/>
        <w:ind w:firstLineChars="0" w:firstLine="0"/>
        <w:jc w:val="center"/>
        <w:rPr>
          <w:rFonts w:hint="eastAsia"/>
        </w:rPr>
      </w:pPr>
      <w:r w:rsidRPr="00164098">
        <w:drawing>
          <wp:inline distT="0" distB="0" distL="0" distR="0" wp14:anchorId="5065BE85" wp14:editId="37688336">
            <wp:extent cx="4073857" cy="2175632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9460" cy="217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970" w:rsidRDefault="004F5E88" w:rsidP="004F5E88">
      <w:pPr>
        <w:pStyle w:val="1"/>
      </w:pPr>
      <w:r>
        <w:rPr>
          <w:rFonts w:hint="eastAsia"/>
        </w:rPr>
        <w:t>词管理</w:t>
      </w:r>
    </w:p>
    <w:p w:rsidR="004F5E88" w:rsidRDefault="004F5E88" w:rsidP="004F5E88">
      <w:pPr>
        <w:pStyle w:val="a0"/>
      </w:pPr>
      <w:r>
        <w:rPr>
          <w:rFonts w:hint="eastAsia"/>
        </w:rPr>
        <w:t>系统内的词</w:t>
      </w:r>
      <w:r>
        <w:rPr>
          <w:rFonts w:hint="eastAsia"/>
        </w:rPr>
        <w:t>有两部分，一部分是前端所配置的标签，另一部分是通用标签。</w:t>
      </w:r>
    </w:p>
    <w:p w:rsidR="00B159D2" w:rsidRPr="00B159D2" w:rsidRDefault="00B159D2" w:rsidP="00B159D2">
      <w:pPr>
        <w:pStyle w:val="af3"/>
        <w:keepNext/>
        <w:keepLines/>
        <w:numPr>
          <w:ilvl w:val="0"/>
          <w:numId w:val="1"/>
        </w:numPr>
        <w:ind w:firstLineChars="0"/>
        <w:outlineLvl w:val="1"/>
        <w:rPr>
          <w:rFonts w:eastAsia="黑体" w:hAnsi="Arial" w:hint="eastAsia"/>
          <w:bCs/>
          <w:vanish/>
          <w:sz w:val="28"/>
          <w:szCs w:val="28"/>
        </w:rPr>
      </w:pPr>
    </w:p>
    <w:p w:rsidR="00B159D2" w:rsidRPr="00B159D2" w:rsidRDefault="00B159D2" w:rsidP="00B159D2">
      <w:pPr>
        <w:pStyle w:val="af3"/>
        <w:keepNext/>
        <w:keepLines/>
        <w:numPr>
          <w:ilvl w:val="0"/>
          <w:numId w:val="1"/>
        </w:numPr>
        <w:ind w:firstLineChars="0"/>
        <w:outlineLvl w:val="1"/>
        <w:rPr>
          <w:rFonts w:eastAsia="黑体" w:hAnsi="Arial" w:hint="eastAsia"/>
          <w:bCs/>
          <w:vanish/>
          <w:sz w:val="28"/>
          <w:szCs w:val="28"/>
        </w:rPr>
      </w:pPr>
    </w:p>
    <w:p w:rsidR="004F5E88" w:rsidRDefault="006D7CE7" w:rsidP="00B159D2">
      <w:pPr>
        <w:pStyle w:val="2"/>
      </w:pPr>
      <w:r>
        <w:rPr>
          <w:rFonts w:hint="eastAsia"/>
        </w:rPr>
        <w:t>标签词</w:t>
      </w:r>
    </w:p>
    <w:p w:rsidR="00772AA0" w:rsidRDefault="00EE547C" w:rsidP="00772AA0">
      <w:pPr>
        <w:pStyle w:val="a0"/>
      </w:pPr>
      <w:r>
        <w:rPr>
          <w:rFonts w:hint="eastAsia"/>
        </w:rPr>
        <w:t>配置词是在前端编辑或网站管理人员所配置的标签，用于对文章提供标签化</w:t>
      </w:r>
      <w:r w:rsidR="000442BA">
        <w:rPr>
          <w:rFonts w:hint="eastAsia"/>
        </w:rPr>
        <w:t>。</w:t>
      </w:r>
    </w:p>
    <w:p w:rsidR="000442BA" w:rsidRDefault="007A2E31" w:rsidP="00772AA0">
      <w:pPr>
        <w:pStyle w:val="a0"/>
      </w:pPr>
      <w:r>
        <w:rPr>
          <w:rFonts w:hint="eastAsia"/>
        </w:rPr>
        <w:t>一般来讲，大多数博客或新闻系统对新闻的管理分为标签管理和分类管理两种，作为推荐来说，两类信息都有利用价值</w:t>
      </w:r>
      <w:r w:rsidR="00D845A8">
        <w:rPr>
          <w:rFonts w:hint="eastAsia"/>
        </w:rPr>
        <w:t>，但本类下我们主要使用标签进行主要信息的计算。</w:t>
      </w:r>
    </w:p>
    <w:p w:rsidR="004049C8" w:rsidRDefault="00197D5E" w:rsidP="004049C8">
      <w:pPr>
        <w:pStyle w:val="a0"/>
        <w:rPr>
          <w:rFonts w:hint="eastAsia"/>
        </w:rPr>
      </w:pPr>
      <w:r>
        <w:rPr>
          <w:rFonts w:hint="eastAsia"/>
        </w:rPr>
        <w:t>标签词数量不需要太多，</w:t>
      </w:r>
      <w:r w:rsidR="00DB2389">
        <w:rPr>
          <w:rFonts w:hint="eastAsia"/>
        </w:rPr>
        <w:t>但重复性要高，无用的标签不要打，尽量打</w:t>
      </w:r>
      <w:r w:rsidR="001A2DFA">
        <w:rPr>
          <w:rFonts w:hint="eastAsia"/>
        </w:rPr>
        <w:t>能反应文章有归类和特色的标签。</w:t>
      </w:r>
      <w:r w:rsidR="007909ED">
        <w:rPr>
          <w:rFonts w:hint="eastAsia"/>
        </w:rPr>
        <w:t>建议</w:t>
      </w:r>
      <w:r w:rsidR="004049C8">
        <w:rPr>
          <w:rFonts w:hint="eastAsia"/>
        </w:rPr>
        <w:t>整个系统标签</w:t>
      </w:r>
      <w:r w:rsidR="004309E2">
        <w:rPr>
          <w:rFonts w:hint="eastAsia"/>
        </w:rPr>
        <w:t>不要超过</w:t>
      </w:r>
      <w:r w:rsidR="00A96724">
        <w:t>3</w:t>
      </w:r>
      <w:r w:rsidR="004049C8">
        <w:t>00</w:t>
      </w:r>
      <w:r w:rsidR="004049C8">
        <w:rPr>
          <w:rFonts w:hint="eastAsia"/>
        </w:rPr>
        <w:t>个。</w:t>
      </w:r>
    </w:p>
    <w:p w:rsidR="00F51958" w:rsidRDefault="00A0357F" w:rsidP="00A0357F">
      <w:pPr>
        <w:pStyle w:val="2"/>
      </w:pPr>
      <w:r>
        <w:rPr>
          <w:rFonts w:hint="eastAsia"/>
        </w:rPr>
        <w:lastRenderedPageBreak/>
        <w:t>全量词典</w:t>
      </w:r>
    </w:p>
    <w:p w:rsidR="00A0357F" w:rsidRDefault="00A0357F" w:rsidP="00A0357F">
      <w:pPr>
        <w:pStyle w:val="a0"/>
      </w:pPr>
      <w:r>
        <w:rPr>
          <w:rFonts w:hint="eastAsia"/>
        </w:rPr>
        <w:t>在计算相关新闻的时候，用到的词典是</w:t>
      </w:r>
      <w:r w:rsidR="00C966C6">
        <w:rPr>
          <w:rFonts w:hint="eastAsia"/>
        </w:rPr>
        <w:t>全量词典</w:t>
      </w:r>
      <w:r w:rsidR="00B8472C">
        <w:rPr>
          <w:rFonts w:hint="eastAsia"/>
        </w:rPr>
        <w:t>。这个词典由算法的同学管理，既需要管理词增减，也需要对词的</w:t>
      </w:r>
      <w:r w:rsidR="00B8472C">
        <w:rPr>
          <w:rFonts w:hint="eastAsia"/>
        </w:rPr>
        <w:t>nature</w:t>
      </w:r>
      <w:r w:rsidR="00B8472C">
        <w:rPr>
          <w:rFonts w:hint="eastAsia"/>
        </w:rPr>
        <w:t>和其它属性信息进行管理。这些词一般具有很强的通用性和召回性，和前端的标签无关。</w:t>
      </w:r>
    </w:p>
    <w:p w:rsidR="00A96724" w:rsidRPr="00A0357F" w:rsidRDefault="00A96724" w:rsidP="00A0357F">
      <w:pPr>
        <w:pStyle w:val="a0"/>
        <w:rPr>
          <w:rFonts w:hint="eastAsia"/>
        </w:rPr>
      </w:pPr>
      <w:r>
        <w:rPr>
          <w:rFonts w:hint="eastAsia"/>
        </w:rPr>
        <w:t>全量词典要求尽可能充分，能够分出最多的词为佳</w:t>
      </w:r>
      <w:r w:rsidR="007A5E78">
        <w:rPr>
          <w:rFonts w:hint="eastAsia"/>
        </w:rPr>
        <w:t>，数量可以是几十万词。</w:t>
      </w:r>
      <w:bookmarkStart w:id="0" w:name="_GoBack"/>
      <w:bookmarkEnd w:id="0"/>
    </w:p>
    <w:p w:rsidR="009E4E61" w:rsidRDefault="00063ECA" w:rsidP="00063ECA">
      <w:pPr>
        <w:pStyle w:val="1"/>
      </w:pPr>
      <w:r>
        <w:rPr>
          <w:rFonts w:hint="eastAsia"/>
        </w:rPr>
        <w:t>运行步骤</w:t>
      </w:r>
    </w:p>
    <w:p w:rsidR="00B159D2" w:rsidRPr="00B159D2" w:rsidRDefault="00B159D2" w:rsidP="00B159D2">
      <w:pPr>
        <w:pStyle w:val="af3"/>
        <w:keepNext/>
        <w:keepLines/>
        <w:numPr>
          <w:ilvl w:val="0"/>
          <w:numId w:val="1"/>
        </w:numPr>
        <w:ind w:firstLineChars="0"/>
        <w:outlineLvl w:val="1"/>
        <w:rPr>
          <w:rFonts w:eastAsia="黑体" w:hAnsi="Arial" w:hint="eastAsia"/>
          <w:bCs/>
          <w:vanish/>
          <w:sz w:val="28"/>
          <w:szCs w:val="28"/>
        </w:rPr>
      </w:pPr>
    </w:p>
    <w:p w:rsidR="00FB67DD" w:rsidRDefault="00B159D2" w:rsidP="00B159D2">
      <w:pPr>
        <w:pStyle w:val="2"/>
      </w:pPr>
      <w:r>
        <w:rPr>
          <w:rFonts w:hint="eastAsia"/>
        </w:rPr>
        <w:t>启动前端工程</w:t>
      </w:r>
    </w:p>
    <w:p w:rsidR="00F25E45" w:rsidRDefault="00307D50" w:rsidP="00307D50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确保下面的组件是正常运行：</w:t>
      </w:r>
    </w:p>
    <w:p w:rsidR="00307D50" w:rsidRDefault="00E91A55" w:rsidP="00723722">
      <w:pPr>
        <w:pStyle w:val="a0"/>
        <w:numPr>
          <w:ilvl w:val="1"/>
          <w:numId w:val="6"/>
        </w:numPr>
        <w:ind w:firstLineChars="0"/>
      </w:pPr>
      <w:r>
        <w:rPr>
          <w:rFonts w:hint="eastAsia"/>
        </w:rPr>
        <w:t>mongodb</w:t>
      </w:r>
    </w:p>
    <w:p w:rsidR="00E91A55" w:rsidRDefault="00E91A55" w:rsidP="00723722">
      <w:pPr>
        <w:pStyle w:val="a0"/>
        <w:numPr>
          <w:ilvl w:val="1"/>
          <w:numId w:val="6"/>
        </w:numPr>
        <w:ind w:firstLineChars="0"/>
      </w:pPr>
      <w:r>
        <w:rPr>
          <w:rFonts w:hint="eastAsia"/>
        </w:rPr>
        <w:t>couchbase</w:t>
      </w:r>
    </w:p>
    <w:p w:rsidR="00E91A55" w:rsidRDefault="00E91A55" w:rsidP="00723722">
      <w:pPr>
        <w:pStyle w:val="a0"/>
        <w:numPr>
          <w:ilvl w:val="1"/>
          <w:numId w:val="6"/>
        </w:numPr>
        <w:ind w:firstLineChars="0"/>
      </w:pPr>
      <w:r>
        <w:rPr>
          <w:rFonts w:hint="eastAsia"/>
        </w:rPr>
        <w:t>kafka</w:t>
      </w:r>
    </w:p>
    <w:p w:rsidR="00052668" w:rsidRDefault="00052668" w:rsidP="00723722">
      <w:pPr>
        <w:pStyle w:val="a0"/>
        <w:numPr>
          <w:ilvl w:val="1"/>
          <w:numId w:val="6"/>
        </w:numPr>
        <w:ind w:firstLineChars="0"/>
      </w:pPr>
      <w:r>
        <w:rPr>
          <w:rFonts w:hint="eastAsia"/>
        </w:rPr>
        <w:t>activemq</w:t>
      </w:r>
    </w:p>
    <w:p w:rsidR="00DD221D" w:rsidRDefault="00DD221D" w:rsidP="00DD221D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如果上述组件运行正常，启动下面两个工程（顺序不限）：</w:t>
      </w:r>
    </w:p>
    <w:p w:rsidR="00DD221D" w:rsidRDefault="00DD221D" w:rsidP="00DD221D">
      <w:pPr>
        <w:pStyle w:val="a0"/>
        <w:numPr>
          <w:ilvl w:val="1"/>
          <w:numId w:val="6"/>
        </w:numPr>
        <w:ind w:firstLineChars="0"/>
      </w:pPr>
      <w:r>
        <w:t>resys-one-server</w:t>
      </w:r>
    </w:p>
    <w:p w:rsidR="00DD221D" w:rsidRDefault="00DD221D" w:rsidP="00DD221D">
      <w:pPr>
        <w:pStyle w:val="a0"/>
        <w:numPr>
          <w:ilvl w:val="1"/>
          <w:numId w:val="6"/>
        </w:numPr>
        <w:ind w:firstLineChars="0"/>
      </w:pPr>
      <w:r>
        <w:t>resys-one-view</w:t>
      </w:r>
    </w:p>
    <w:p w:rsidR="002C3E19" w:rsidRDefault="00EC39DF" w:rsidP="00EC39DF">
      <w:pPr>
        <w:pStyle w:val="2"/>
      </w:pPr>
      <w:r>
        <w:rPr>
          <w:rFonts w:hint="eastAsia"/>
        </w:rPr>
        <w:t>启动中间工程</w:t>
      </w:r>
    </w:p>
    <w:p w:rsidR="00EC39DF" w:rsidRDefault="00116D44" w:rsidP="00852596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确保下面的组件是正常运行的：</w:t>
      </w:r>
    </w:p>
    <w:p w:rsidR="00116D44" w:rsidRDefault="0037474F" w:rsidP="0037474F">
      <w:pPr>
        <w:pStyle w:val="a0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kafka</w:t>
      </w:r>
    </w:p>
    <w:p w:rsidR="0037474F" w:rsidRDefault="0037474F" w:rsidP="0037474F">
      <w:pPr>
        <w:pStyle w:val="a0"/>
        <w:numPr>
          <w:ilvl w:val="1"/>
          <w:numId w:val="7"/>
        </w:numPr>
        <w:ind w:firstLineChars="0"/>
      </w:pPr>
      <w:r>
        <w:t>activemq</w:t>
      </w:r>
    </w:p>
    <w:p w:rsidR="0009381A" w:rsidRDefault="0009381A" w:rsidP="0009381A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如果上述组件运行正常，启动下面</w:t>
      </w:r>
      <w:r>
        <w:rPr>
          <w:rFonts w:hint="eastAsia"/>
        </w:rPr>
        <w:t>这个</w:t>
      </w:r>
      <w:r>
        <w:rPr>
          <w:rFonts w:hint="eastAsia"/>
        </w:rPr>
        <w:t>工程：</w:t>
      </w:r>
    </w:p>
    <w:p w:rsidR="0037474F" w:rsidRDefault="004651C6" w:rsidP="00666B4A">
      <w:pPr>
        <w:pStyle w:val="a0"/>
        <w:numPr>
          <w:ilvl w:val="1"/>
          <w:numId w:val="7"/>
        </w:numPr>
        <w:ind w:firstLineChars="0"/>
      </w:pPr>
      <w:r>
        <w:t>resys-one-stream</w:t>
      </w:r>
    </w:p>
    <w:p w:rsidR="007F567A" w:rsidRDefault="00C23EC3" w:rsidP="00C23EC3">
      <w:pPr>
        <w:pStyle w:val="2"/>
      </w:pPr>
      <w:r>
        <w:rPr>
          <w:rFonts w:hint="eastAsia"/>
        </w:rPr>
        <w:t>启动各个计算脚本</w:t>
      </w:r>
    </w:p>
    <w:p w:rsidR="00582FBB" w:rsidRDefault="00582FBB" w:rsidP="00231870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确保下面的组件是正常运行的：</w:t>
      </w:r>
    </w:p>
    <w:p w:rsidR="00582FBB" w:rsidRDefault="00A919F2" w:rsidP="00231870">
      <w:pPr>
        <w:pStyle w:val="a0"/>
        <w:numPr>
          <w:ilvl w:val="1"/>
          <w:numId w:val="11"/>
        </w:numPr>
        <w:ind w:firstLineChars="0"/>
      </w:pPr>
      <w:r>
        <w:t>h</w:t>
      </w:r>
      <w:r w:rsidR="00190909">
        <w:rPr>
          <w:rFonts w:hint="eastAsia"/>
        </w:rPr>
        <w:t>adoop</w:t>
      </w:r>
    </w:p>
    <w:p w:rsidR="00DE281D" w:rsidRDefault="00A919F2" w:rsidP="00231870">
      <w:pPr>
        <w:pStyle w:val="a0"/>
        <w:numPr>
          <w:ilvl w:val="1"/>
          <w:numId w:val="11"/>
        </w:numPr>
        <w:ind w:firstLineChars="0"/>
      </w:pPr>
      <w:r>
        <w:rPr>
          <w:rFonts w:hint="eastAsia"/>
        </w:rPr>
        <w:t>z</w:t>
      </w:r>
      <w:r w:rsidR="00DE281D">
        <w:rPr>
          <w:rFonts w:hint="eastAsia"/>
        </w:rPr>
        <w:t>ookeeper</w:t>
      </w:r>
    </w:p>
    <w:p w:rsidR="00582FBB" w:rsidRDefault="00813267" w:rsidP="00BC450C">
      <w:pPr>
        <w:pStyle w:val="a0"/>
        <w:numPr>
          <w:ilvl w:val="1"/>
          <w:numId w:val="11"/>
        </w:numPr>
        <w:ind w:firstLineChars="0"/>
      </w:pPr>
      <w:r>
        <w:t>hb</w:t>
      </w:r>
      <w:r w:rsidR="00190909">
        <w:rPr>
          <w:rFonts w:hint="eastAsia"/>
        </w:rPr>
        <w:t>ase</w:t>
      </w:r>
    </w:p>
    <w:p w:rsidR="00F21181" w:rsidRDefault="00F21181" w:rsidP="00BC450C">
      <w:pPr>
        <w:pStyle w:val="a0"/>
        <w:numPr>
          <w:ilvl w:val="1"/>
          <w:numId w:val="11"/>
        </w:numPr>
        <w:ind w:firstLineChars="0"/>
      </w:pPr>
      <w:r>
        <w:t>couchbase</w:t>
      </w:r>
    </w:p>
    <w:p w:rsidR="00582FBB" w:rsidRDefault="009F1A21" w:rsidP="00231870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全量导入</w:t>
      </w:r>
      <w:r w:rsidR="008E7AC6">
        <w:rPr>
          <w:rFonts w:hint="eastAsia"/>
        </w:rPr>
        <w:t>所有新闻</w:t>
      </w:r>
    </w:p>
    <w:p w:rsidR="00447118" w:rsidRDefault="008E7AC6" w:rsidP="0010580B">
      <w:pPr>
        <w:pStyle w:val="a0"/>
        <w:numPr>
          <w:ilvl w:val="1"/>
          <w:numId w:val="11"/>
        </w:numPr>
        <w:ind w:left="900" w:firstLineChars="0" w:firstLine="0"/>
      </w:pPr>
      <w:r>
        <w:t>run_import_news_all</w:t>
      </w:r>
    </w:p>
    <w:p w:rsidR="00302F33" w:rsidRDefault="00302F33" w:rsidP="00302F33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全量导入词典</w:t>
      </w:r>
    </w:p>
    <w:p w:rsidR="00302F33" w:rsidRDefault="00731953" w:rsidP="00302F33">
      <w:pPr>
        <w:pStyle w:val="a0"/>
        <w:numPr>
          <w:ilvl w:val="1"/>
          <w:numId w:val="11"/>
        </w:numPr>
        <w:ind w:firstLineChars="0"/>
      </w:pPr>
      <w:r>
        <w:rPr>
          <w:rFonts w:hint="eastAsia"/>
        </w:rPr>
        <w:t>run</w:t>
      </w:r>
      <w:r>
        <w:t>_import_dictionary</w:t>
      </w:r>
    </w:p>
    <w:p w:rsidR="0071370D" w:rsidRDefault="0071370D" w:rsidP="0071370D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计算</w:t>
      </w:r>
      <w:r w:rsidR="00144D45">
        <w:rPr>
          <w:rFonts w:hint="eastAsia"/>
        </w:rPr>
        <w:t>新闻热度</w:t>
      </w:r>
    </w:p>
    <w:p w:rsidR="00BA5CA1" w:rsidRDefault="00BA5CA1" w:rsidP="00144D45">
      <w:pPr>
        <w:pStyle w:val="a0"/>
        <w:numPr>
          <w:ilvl w:val="1"/>
          <w:numId w:val="11"/>
        </w:numPr>
        <w:ind w:firstLineChars="0"/>
      </w:pPr>
      <w:r>
        <w:rPr>
          <w:rFonts w:hint="eastAsia"/>
        </w:rPr>
        <w:t>run</w:t>
      </w:r>
      <w:r>
        <w:t>_cal_news_click.sh</w:t>
      </w:r>
    </w:p>
    <w:p w:rsidR="00144D45" w:rsidRDefault="00534074" w:rsidP="00144D45">
      <w:pPr>
        <w:pStyle w:val="a0"/>
        <w:numPr>
          <w:ilvl w:val="1"/>
          <w:numId w:val="11"/>
        </w:numPr>
        <w:ind w:firstLineChars="0"/>
      </w:pPr>
      <w:r>
        <w:rPr>
          <w:rFonts w:hint="eastAsia"/>
        </w:rPr>
        <w:t>run_cal_hot_</w:t>
      </w:r>
      <w:r>
        <w:t>news_one.sh</w:t>
      </w:r>
    </w:p>
    <w:p w:rsidR="00534074" w:rsidRDefault="00534074" w:rsidP="00144D45">
      <w:pPr>
        <w:pStyle w:val="a0"/>
        <w:numPr>
          <w:ilvl w:val="1"/>
          <w:numId w:val="11"/>
        </w:numPr>
        <w:ind w:firstLineChars="0"/>
      </w:pPr>
      <w:r>
        <w:t>run_cal_hot_news_two.sh</w:t>
      </w:r>
    </w:p>
    <w:p w:rsidR="00534074" w:rsidRDefault="00534074" w:rsidP="00144D45">
      <w:pPr>
        <w:pStyle w:val="a0"/>
        <w:numPr>
          <w:ilvl w:val="1"/>
          <w:numId w:val="11"/>
        </w:numPr>
        <w:ind w:firstLineChars="0"/>
      </w:pPr>
      <w:r>
        <w:lastRenderedPageBreak/>
        <w:t>run_serve_hot_news.sh</w:t>
      </w:r>
    </w:p>
    <w:p w:rsidR="00534074" w:rsidRDefault="00534074" w:rsidP="00534074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计算新闻相关性</w:t>
      </w:r>
    </w:p>
    <w:p w:rsidR="00DF331A" w:rsidRDefault="00DF331A" w:rsidP="00DF331A">
      <w:pPr>
        <w:pStyle w:val="a0"/>
        <w:numPr>
          <w:ilvl w:val="1"/>
          <w:numId w:val="11"/>
        </w:numPr>
        <w:ind w:firstLineChars="0"/>
        <w:rPr>
          <w:rFonts w:hint="eastAsia"/>
        </w:rPr>
      </w:pPr>
      <w:r>
        <w:rPr>
          <w:rFonts w:hint="eastAsia"/>
        </w:rPr>
        <w:t>run_cal_news_token</w:t>
      </w:r>
      <w:r>
        <w:t>.sh</w:t>
      </w:r>
    </w:p>
    <w:p w:rsidR="00DF331A" w:rsidRDefault="00DF331A" w:rsidP="00DF331A">
      <w:pPr>
        <w:pStyle w:val="a0"/>
        <w:numPr>
          <w:ilvl w:val="1"/>
          <w:numId w:val="11"/>
        </w:numPr>
        <w:ind w:firstLineChars="0"/>
      </w:pPr>
      <w:r>
        <w:t>run_cal_news_invert.sh</w:t>
      </w:r>
    </w:p>
    <w:p w:rsidR="00DF331A" w:rsidRDefault="00DF331A" w:rsidP="00DF331A">
      <w:pPr>
        <w:pStyle w:val="a0"/>
        <w:numPr>
          <w:ilvl w:val="1"/>
          <w:numId w:val="11"/>
        </w:numPr>
        <w:ind w:firstLineChars="0"/>
      </w:pPr>
      <w:r>
        <w:t>run_cal_news_correlation.sh</w:t>
      </w:r>
    </w:p>
    <w:p w:rsidR="000736DA" w:rsidRPr="00447118" w:rsidRDefault="000736DA" w:rsidP="00DF331A">
      <w:pPr>
        <w:pStyle w:val="a0"/>
        <w:numPr>
          <w:ilvl w:val="1"/>
          <w:numId w:val="11"/>
        </w:numPr>
        <w:ind w:firstLineChars="0"/>
        <w:rPr>
          <w:rFonts w:hint="eastAsia"/>
        </w:rPr>
      </w:pPr>
      <w:r>
        <w:t>run_serve_news_correlation.sh</w:t>
      </w:r>
    </w:p>
    <w:sectPr w:rsidR="000736DA" w:rsidRPr="00447118" w:rsidSect="009D3ED4">
      <w:footerReference w:type="default" r:id="rId11"/>
      <w:pgSz w:w="11906" w:h="16838"/>
      <w:pgMar w:top="1440" w:right="1797" w:bottom="1440" w:left="1797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220" w:rsidRDefault="004D0220" w:rsidP="005A0F89">
      <w:r>
        <w:separator/>
      </w:r>
    </w:p>
  </w:endnote>
  <w:endnote w:type="continuationSeparator" w:id="0">
    <w:p w:rsidR="004D0220" w:rsidRDefault="004D0220" w:rsidP="005A0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932BD9FF-8248-4EEB-B258-411FA7FDF599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457073"/>
      <w:docPartObj>
        <w:docPartGallery w:val="Page Numbers (Bottom of Page)"/>
        <w:docPartUnique/>
      </w:docPartObj>
    </w:sdtPr>
    <w:sdtEndPr/>
    <w:sdtContent>
      <w:p w:rsidR="00111D63" w:rsidRDefault="00111D6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5E78" w:rsidRPr="007A5E78">
          <w:rPr>
            <w:noProof/>
            <w:lang w:val="zh-CN"/>
          </w:rPr>
          <w:t>4</w:t>
        </w:r>
        <w:r>
          <w:fldChar w:fldCharType="end"/>
        </w:r>
      </w:p>
    </w:sdtContent>
  </w:sdt>
  <w:p w:rsidR="00111D63" w:rsidRDefault="00111D6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220" w:rsidRDefault="004D0220" w:rsidP="005A0F89">
      <w:r>
        <w:separator/>
      </w:r>
    </w:p>
  </w:footnote>
  <w:footnote w:type="continuationSeparator" w:id="0">
    <w:p w:rsidR="004D0220" w:rsidRDefault="004D0220" w:rsidP="005A0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933E6"/>
    <w:multiLevelType w:val="hybridMultilevel"/>
    <w:tmpl w:val="D2A0E27E"/>
    <w:lvl w:ilvl="0" w:tplc="A60C9C7A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D8669B"/>
    <w:multiLevelType w:val="hybridMultilevel"/>
    <w:tmpl w:val="1EDE762A"/>
    <w:lvl w:ilvl="0" w:tplc="60B8E636">
      <w:start w:val="1"/>
      <w:numFmt w:val="decimal"/>
      <w:lvlText w:val="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3E23C9C"/>
    <w:multiLevelType w:val="multilevel"/>
    <w:tmpl w:val="A560BCC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14F3604"/>
    <w:multiLevelType w:val="hybridMultilevel"/>
    <w:tmpl w:val="DF74F8B0"/>
    <w:lvl w:ilvl="0" w:tplc="60B8E636">
      <w:start w:val="1"/>
      <w:numFmt w:val="decimal"/>
      <w:lvlText w:val="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47A4E84"/>
    <w:multiLevelType w:val="hybridMultilevel"/>
    <w:tmpl w:val="BA32B4E8"/>
    <w:lvl w:ilvl="0" w:tplc="60B8E636">
      <w:start w:val="1"/>
      <w:numFmt w:val="decimal"/>
      <w:lvlText w:val="%1)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2AA0CAD"/>
    <w:multiLevelType w:val="hybridMultilevel"/>
    <w:tmpl w:val="D4820706"/>
    <w:lvl w:ilvl="0" w:tplc="60B8E636">
      <w:start w:val="1"/>
      <w:numFmt w:val="decimal"/>
      <w:lvlText w:val="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FCC6C21"/>
    <w:multiLevelType w:val="hybridMultilevel"/>
    <w:tmpl w:val="11A8ADE2"/>
    <w:lvl w:ilvl="0" w:tplc="60B8E636">
      <w:start w:val="1"/>
      <w:numFmt w:val="decimal"/>
      <w:lvlText w:val="%1)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67863CA6"/>
    <w:multiLevelType w:val="hybridMultilevel"/>
    <w:tmpl w:val="BA32B4E8"/>
    <w:lvl w:ilvl="0" w:tplc="60B8E636">
      <w:start w:val="1"/>
      <w:numFmt w:val="decimal"/>
      <w:lvlText w:val="%1)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B8F196E"/>
    <w:multiLevelType w:val="hybridMultilevel"/>
    <w:tmpl w:val="B21C6608"/>
    <w:lvl w:ilvl="0" w:tplc="60B8E636">
      <w:start w:val="1"/>
      <w:numFmt w:val="decimal"/>
      <w:lvlText w:val="%1)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7"/>
  </w:num>
  <w:num w:numId="8">
    <w:abstractNumId w:val="3"/>
  </w:num>
  <w:num w:numId="9">
    <w:abstractNumId w:val="5"/>
  </w:num>
  <w:num w:numId="10">
    <w:abstractNumId w:val="1"/>
  </w:num>
  <w:num w:numId="11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embedTrueTypeFonts/>
  <w:saveSubsetFonts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47E"/>
    <w:rsid w:val="00000213"/>
    <w:rsid w:val="000005F3"/>
    <w:rsid w:val="00000B46"/>
    <w:rsid w:val="000016B9"/>
    <w:rsid w:val="00001C88"/>
    <w:rsid w:val="000024CD"/>
    <w:rsid w:val="000028B5"/>
    <w:rsid w:val="00002B48"/>
    <w:rsid w:val="00003061"/>
    <w:rsid w:val="000033CF"/>
    <w:rsid w:val="00004E32"/>
    <w:rsid w:val="00005564"/>
    <w:rsid w:val="00005DCA"/>
    <w:rsid w:val="000078D3"/>
    <w:rsid w:val="000145D5"/>
    <w:rsid w:val="00014F38"/>
    <w:rsid w:val="00016489"/>
    <w:rsid w:val="00017E24"/>
    <w:rsid w:val="000203F0"/>
    <w:rsid w:val="00020CDA"/>
    <w:rsid w:val="0002282D"/>
    <w:rsid w:val="00022CF6"/>
    <w:rsid w:val="000258AF"/>
    <w:rsid w:val="0002624C"/>
    <w:rsid w:val="0002673A"/>
    <w:rsid w:val="00027888"/>
    <w:rsid w:val="00027D42"/>
    <w:rsid w:val="00030000"/>
    <w:rsid w:val="0003018F"/>
    <w:rsid w:val="00030E78"/>
    <w:rsid w:val="000311B2"/>
    <w:rsid w:val="00032B26"/>
    <w:rsid w:val="000338AB"/>
    <w:rsid w:val="00033D13"/>
    <w:rsid w:val="0003419D"/>
    <w:rsid w:val="00035907"/>
    <w:rsid w:val="00035B6F"/>
    <w:rsid w:val="00036BFD"/>
    <w:rsid w:val="0003723B"/>
    <w:rsid w:val="0003742F"/>
    <w:rsid w:val="000378C7"/>
    <w:rsid w:val="000427AC"/>
    <w:rsid w:val="000442BA"/>
    <w:rsid w:val="000454C4"/>
    <w:rsid w:val="000463F9"/>
    <w:rsid w:val="00050195"/>
    <w:rsid w:val="000506D6"/>
    <w:rsid w:val="00050B49"/>
    <w:rsid w:val="00050D52"/>
    <w:rsid w:val="000510DC"/>
    <w:rsid w:val="00052668"/>
    <w:rsid w:val="00052F79"/>
    <w:rsid w:val="0005378A"/>
    <w:rsid w:val="00055951"/>
    <w:rsid w:val="00055CA0"/>
    <w:rsid w:val="000613D0"/>
    <w:rsid w:val="000618CC"/>
    <w:rsid w:val="0006236E"/>
    <w:rsid w:val="0006294E"/>
    <w:rsid w:val="00062B0B"/>
    <w:rsid w:val="00063A01"/>
    <w:rsid w:val="00063ECA"/>
    <w:rsid w:val="00064060"/>
    <w:rsid w:val="00064921"/>
    <w:rsid w:val="00064CAA"/>
    <w:rsid w:val="00065665"/>
    <w:rsid w:val="000666E5"/>
    <w:rsid w:val="0006795C"/>
    <w:rsid w:val="00067F8B"/>
    <w:rsid w:val="0007166A"/>
    <w:rsid w:val="00071994"/>
    <w:rsid w:val="00072096"/>
    <w:rsid w:val="000736DA"/>
    <w:rsid w:val="00074999"/>
    <w:rsid w:val="00074B17"/>
    <w:rsid w:val="00075690"/>
    <w:rsid w:val="00075CDC"/>
    <w:rsid w:val="00076CF0"/>
    <w:rsid w:val="00076DC5"/>
    <w:rsid w:val="00077B01"/>
    <w:rsid w:val="00080309"/>
    <w:rsid w:val="00081172"/>
    <w:rsid w:val="00082089"/>
    <w:rsid w:val="00082E1C"/>
    <w:rsid w:val="0008411E"/>
    <w:rsid w:val="0008436F"/>
    <w:rsid w:val="00085550"/>
    <w:rsid w:val="000868E7"/>
    <w:rsid w:val="00087E73"/>
    <w:rsid w:val="00090A3C"/>
    <w:rsid w:val="00090E7B"/>
    <w:rsid w:val="00091249"/>
    <w:rsid w:val="0009333F"/>
    <w:rsid w:val="0009381A"/>
    <w:rsid w:val="00093864"/>
    <w:rsid w:val="00093A9E"/>
    <w:rsid w:val="00094FDE"/>
    <w:rsid w:val="0009650A"/>
    <w:rsid w:val="00097915"/>
    <w:rsid w:val="00097C31"/>
    <w:rsid w:val="00097DA1"/>
    <w:rsid w:val="000A15FF"/>
    <w:rsid w:val="000A1B30"/>
    <w:rsid w:val="000A1D41"/>
    <w:rsid w:val="000A26C8"/>
    <w:rsid w:val="000A2998"/>
    <w:rsid w:val="000A2F1A"/>
    <w:rsid w:val="000A5F57"/>
    <w:rsid w:val="000A64E5"/>
    <w:rsid w:val="000B023E"/>
    <w:rsid w:val="000B1F47"/>
    <w:rsid w:val="000B2B78"/>
    <w:rsid w:val="000B329E"/>
    <w:rsid w:val="000B373B"/>
    <w:rsid w:val="000B3DB7"/>
    <w:rsid w:val="000B3F12"/>
    <w:rsid w:val="000B42DD"/>
    <w:rsid w:val="000B43D1"/>
    <w:rsid w:val="000B5433"/>
    <w:rsid w:val="000B61DC"/>
    <w:rsid w:val="000B6E3C"/>
    <w:rsid w:val="000C012D"/>
    <w:rsid w:val="000C0650"/>
    <w:rsid w:val="000C074D"/>
    <w:rsid w:val="000C174C"/>
    <w:rsid w:val="000C2CD8"/>
    <w:rsid w:val="000C2D5A"/>
    <w:rsid w:val="000C32A2"/>
    <w:rsid w:val="000C6000"/>
    <w:rsid w:val="000C62A0"/>
    <w:rsid w:val="000C6495"/>
    <w:rsid w:val="000C6F19"/>
    <w:rsid w:val="000D0E29"/>
    <w:rsid w:val="000D1913"/>
    <w:rsid w:val="000D28E3"/>
    <w:rsid w:val="000D2EE5"/>
    <w:rsid w:val="000D2FD7"/>
    <w:rsid w:val="000D371C"/>
    <w:rsid w:val="000D3A6A"/>
    <w:rsid w:val="000D40C4"/>
    <w:rsid w:val="000D45DB"/>
    <w:rsid w:val="000D4C8D"/>
    <w:rsid w:val="000D593B"/>
    <w:rsid w:val="000D6036"/>
    <w:rsid w:val="000D6481"/>
    <w:rsid w:val="000D7E78"/>
    <w:rsid w:val="000E0AA8"/>
    <w:rsid w:val="000E0B87"/>
    <w:rsid w:val="000E1990"/>
    <w:rsid w:val="000E1CAF"/>
    <w:rsid w:val="000E2BD0"/>
    <w:rsid w:val="000E2F1F"/>
    <w:rsid w:val="000E3138"/>
    <w:rsid w:val="000E37C3"/>
    <w:rsid w:val="000E4267"/>
    <w:rsid w:val="000E4F38"/>
    <w:rsid w:val="000E6B85"/>
    <w:rsid w:val="000E7B7B"/>
    <w:rsid w:val="000F147D"/>
    <w:rsid w:val="000F1616"/>
    <w:rsid w:val="000F2062"/>
    <w:rsid w:val="000F27E3"/>
    <w:rsid w:val="000F3C59"/>
    <w:rsid w:val="000F405C"/>
    <w:rsid w:val="000F5EBB"/>
    <w:rsid w:val="000F628C"/>
    <w:rsid w:val="000F65E4"/>
    <w:rsid w:val="000F6D3A"/>
    <w:rsid w:val="000F7E37"/>
    <w:rsid w:val="00100189"/>
    <w:rsid w:val="001004F0"/>
    <w:rsid w:val="0010056E"/>
    <w:rsid w:val="00100DEA"/>
    <w:rsid w:val="00102D3E"/>
    <w:rsid w:val="00103684"/>
    <w:rsid w:val="001043B6"/>
    <w:rsid w:val="001051B7"/>
    <w:rsid w:val="0010603E"/>
    <w:rsid w:val="0010620D"/>
    <w:rsid w:val="0010631D"/>
    <w:rsid w:val="001067C0"/>
    <w:rsid w:val="001075FD"/>
    <w:rsid w:val="00107BAE"/>
    <w:rsid w:val="001113A6"/>
    <w:rsid w:val="00111D63"/>
    <w:rsid w:val="001123B3"/>
    <w:rsid w:val="00113A39"/>
    <w:rsid w:val="001146A5"/>
    <w:rsid w:val="00115259"/>
    <w:rsid w:val="00115FE4"/>
    <w:rsid w:val="001168F5"/>
    <w:rsid w:val="00116D44"/>
    <w:rsid w:val="00116F62"/>
    <w:rsid w:val="00117C19"/>
    <w:rsid w:val="00120BBF"/>
    <w:rsid w:val="001210F9"/>
    <w:rsid w:val="00121525"/>
    <w:rsid w:val="0012397A"/>
    <w:rsid w:val="00124975"/>
    <w:rsid w:val="00126241"/>
    <w:rsid w:val="00126FB2"/>
    <w:rsid w:val="00127FF0"/>
    <w:rsid w:val="00131DA4"/>
    <w:rsid w:val="0013358A"/>
    <w:rsid w:val="001336DC"/>
    <w:rsid w:val="00134723"/>
    <w:rsid w:val="00134EDA"/>
    <w:rsid w:val="00137860"/>
    <w:rsid w:val="001379AF"/>
    <w:rsid w:val="001412A3"/>
    <w:rsid w:val="001412AA"/>
    <w:rsid w:val="001425AA"/>
    <w:rsid w:val="00142FF2"/>
    <w:rsid w:val="00143573"/>
    <w:rsid w:val="00144050"/>
    <w:rsid w:val="00144D45"/>
    <w:rsid w:val="0014795F"/>
    <w:rsid w:val="00150268"/>
    <w:rsid w:val="00151FB9"/>
    <w:rsid w:val="00152986"/>
    <w:rsid w:val="0015395B"/>
    <w:rsid w:val="001546E2"/>
    <w:rsid w:val="00156A57"/>
    <w:rsid w:val="00157FCA"/>
    <w:rsid w:val="001610B6"/>
    <w:rsid w:val="0016195A"/>
    <w:rsid w:val="00161D49"/>
    <w:rsid w:val="00162ACB"/>
    <w:rsid w:val="0016328F"/>
    <w:rsid w:val="00164098"/>
    <w:rsid w:val="001646FC"/>
    <w:rsid w:val="00166D20"/>
    <w:rsid w:val="00166EDC"/>
    <w:rsid w:val="00167C0A"/>
    <w:rsid w:val="00170820"/>
    <w:rsid w:val="0017202D"/>
    <w:rsid w:val="00174358"/>
    <w:rsid w:val="00175644"/>
    <w:rsid w:val="00175756"/>
    <w:rsid w:val="001804CE"/>
    <w:rsid w:val="001819D9"/>
    <w:rsid w:val="001821A6"/>
    <w:rsid w:val="00182DBB"/>
    <w:rsid w:val="00183DCC"/>
    <w:rsid w:val="00185534"/>
    <w:rsid w:val="0018740E"/>
    <w:rsid w:val="00187A55"/>
    <w:rsid w:val="00187CE1"/>
    <w:rsid w:val="00190909"/>
    <w:rsid w:val="00192215"/>
    <w:rsid w:val="001930B1"/>
    <w:rsid w:val="0019384D"/>
    <w:rsid w:val="00194A64"/>
    <w:rsid w:val="001958EC"/>
    <w:rsid w:val="00196053"/>
    <w:rsid w:val="001961C4"/>
    <w:rsid w:val="001965FC"/>
    <w:rsid w:val="00197D5E"/>
    <w:rsid w:val="001A0077"/>
    <w:rsid w:val="001A03FA"/>
    <w:rsid w:val="001A0F4F"/>
    <w:rsid w:val="001A2B06"/>
    <w:rsid w:val="001A2DFA"/>
    <w:rsid w:val="001A332D"/>
    <w:rsid w:val="001A3EAD"/>
    <w:rsid w:val="001A3F5D"/>
    <w:rsid w:val="001A3FEA"/>
    <w:rsid w:val="001A4748"/>
    <w:rsid w:val="001A5132"/>
    <w:rsid w:val="001A5C17"/>
    <w:rsid w:val="001A65A8"/>
    <w:rsid w:val="001A760C"/>
    <w:rsid w:val="001A7E79"/>
    <w:rsid w:val="001B0A3A"/>
    <w:rsid w:val="001B101E"/>
    <w:rsid w:val="001B11FC"/>
    <w:rsid w:val="001B1F6F"/>
    <w:rsid w:val="001B26EC"/>
    <w:rsid w:val="001B4EE5"/>
    <w:rsid w:val="001B6645"/>
    <w:rsid w:val="001B6BBC"/>
    <w:rsid w:val="001B6F2F"/>
    <w:rsid w:val="001C2071"/>
    <w:rsid w:val="001C38E3"/>
    <w:rsid w:val="001C5E46"/>
    <w:rsid w:val="001C7E75"/>
    <w:rsid w:val="001D0115"/>
    <w:rsid w:val="001D0DAC"/>
    <w:rsid w:val="001D25D0"/>
    <w:rsid w:val="001D2B57"/>
    <w:rsid w:val="001D4F08"/>
    <w:rsid w:val="001D5C84"/>
    <w:rsid w:val="001D73E1"/>
    <w:rsid w:val="001D7746"/>
    <w:rsid w:val="001D7BDA"/>
    <w:rsid w:val="001E1EB1"/>
    <w:rsid w:val="001E207C"/>
    <w:rsid w:val="001E3461"/>
    <w:rsid w:val="001E366E"/>
    <w:rsid w:val="001E40FB"/>
    <w:rsid w:val="001E5AA9"/>
    <w:rsid w:val="001E682C"/>
    <w:rsid w:val="001E7961"/>
    <w:rsid w:val="001E7CD7"/>
    <w:rsid w:val="001F01A6"/>
    <w:rsid w:val="001F148B"/>
    <w:rsid w:val="001F193E"/>
    <w:rsid w:val="001F3A6B"/>
    <w:rsid w:val="001F50CC"/>
    <w:rsid w:val="001F53FB"/>
    <w:rsid w:val="001F5470"/>
    <w:rsid w:val="001F5C89"/>
    <w:rsid w:val="001F5CD8"/>
    <w:rsid w:val="001F5D93"/>
    <w:rsid w:val="001F6326"/>
    <w:rsid w:val="001F6CAA"/>
    <w:rsid w:val="001F6D5E"/>
    <w:rsid w:val="001F6F1C"/>
    <w:rsid w:val="002005FF"/>
    <w:rsid w:val="00200C4E"/>
    <w:rsid w:val="00201EC1"/>
    <w:rsid w:val="00203262"/>
    <w:rsid w:val="00205CDA"/>
    <w:rsid w:val="00205E56"/>
    <w:rsid w:val="0020603B"/>
    <w:rsid w:val="00206333"/>
    <w:rsid w:val="002063F2"/>
    <w:rsid w:val="00206891"/>
    <w:rsid w:val="00206DCB"/>
    <w:rsid w:val="002071BC"/>
    <w:rsid w:val="00207AF8"/>
    <w:rsid w:val="00207DC1"/>
    <w:rsid w:val="00207F82"/>
    <w:rsid w:val="00211FED"/>
    <w:rsid w:val="002126C0"/>
    <w:rsid w:val="00213F9B"/>
    <w:rsid w:val="002141C2"/>
    <w:rsid w:val="002141F6"/>
    <w:rsid w:val="00214983"/>
    <w:rsid w:val="00215B3E"/>
    <w:rsid w:val="0021766F"/>
    <w:rsid w:val="00217D90"/>
    <w:rsid w:val="00220F70"/>
    <w:rsid w:val="00221A0A"/>
    <w:rsid w:val="00222DB8"/>
    <w:rsid w:val="00223434"/>
    <w:rsid w:val="0022353D"/>
    <w:rsid w:val="00224038"/>
    <w:rsid w:val="00224345"/>
    <w:rsid w:val="0022441C"/>
    <w:rsid w:val="002244B8"/>
    <w:rsid w:val="00226AE0"/>
    <w:rsid w:val="00227215"/>
    <w:rsid w:val="00227E53"/>
    <w:rsid w:val="00231870"/>
    <w:rsid w:val="00231B15"/>
    <w:rsid w:val="00232C6E"/>
    <w:rsid w:val="002335C3"/>
    <w:rsid w:val="00234C07"/>
    <w:rsid w:val="00236AD6"/>
    <w:rsid w:val="002372DA"/>
    <w:rsid w:val="002379C5"/>
    <w:rsid w:val="00237A2A"/>
    <w:rsid w:val="00240CDB"/>
    <w:rsid w:val="00241BDE"/>
    <w:rsid w:val="00245638"/>
    <w:rsid w:val="00246BC4"/>
    <w:rsid w:val="00246C64"/>
    <w:rsid w:val="00250DD6"/>
    <w:rsid w:val="00253241"/>
    <w:rsid w:val="00255624"/>
    <w:rsid w:val="0025605A"/>
    <w:rsid w:val="00256888"/>
    <w:rsid w:val="00256BF4"/>
    <w:rsid w:val="00257542"/>
    <w:rsid w:val="00257AC1"/>
    <w:rsid w:val="002606FE"/>
    <w:rsid w:val="002610EE"/>
    <w:rsid w:val="00261A60"/>
    <w:rsid w:val="00262F00"/>
    <w:rsid w:val="002630E2"/>
    <w:rsid w:val="00264C85"/>
    <w:rsid w:val="00265365"/>
    <w:rsid w:val="002654EB"/>
    <w:rsid w:val="002664D8"/>
    <w:rsid w:val="00267EDF"/>
    <w:rsid w:val="002702C8"/>
    <w:rsid w:val="00273314"/>
    <w:rsid w:val="002749C0"/>
    <w:rsid w:val="00275DC0"/>
    <w:rsid w:val="00275EA9"/>
    <w:rsid w:val="00276A61"/>
    <w:rsid w:val="00276DC5"/>
    <w:rsid w:val="002805F6"/>
    <w:rsid w:val="00281081"/>
    <w:rsid w:val="00283C85"/>
    <w:rsid w:val="00283CC7"/>
    <w:rsid w:val="002850F3"/>
    <w:rsid w:val="002860A7"/>
    <w:rsid w:val="00286271"/>
    <w:rsid w:val="00286613"/>
    <w:rsid w:val="00291C2F"/>
    <w:rsid w:val="00293FC5"/>
    <w:rsid w:val="002940E2"/>
    <w:rsid w:val="0029538C"/>
    <w:rsid w:val="002978EC"/>
    <w:rsid w:val="002A09D5"/>
    <w:rsid w:val="002A2BC8"/>
    <w:rsid w:val="002A3BCC"/>
    <w:rsid w:val="002A50E3"/>
    <w:rsid w:val="002A58DF"/>
    <w:rsid w:val="002A595B"/>
    <w:rsid w:val="002A75BB"/>
    <w:rsid w:val="002B03A2"/>
    <w:rsid w:val="002B10B1"/>
    <w:rsid w:val="002B25ED"/>
    <w:rsid w:val="002B3B4A"/>
    <w:rsid w:val="002B3C4F"/>
    <w:rsid w:val="002B407E"/>
    <w:rsid w:val="002B5585"/>
    <w:rsid w:val="002B6952"/>
    <w:rsid w:val="002B74DD"/>
    <w:rsid w:val="002B767E"/>
    <w:rsid w:val="002C05B8"/>
    <w:rsid w:val="002C1106"/>
    <w:rsid w:val="002C1248"/>
    <w:rsid w:val="002C2B2A"/>
    <w:rsid w:val="002C31B5"/>
    <w:rsid w:val="002C3E19"/>
    <w:rsid w:val="002C491D"/>
    <w:rsid w:val="002C594D"/>
    <w:rsid w:val="002C63EF"/>
    <w:rsid w:val="002C64D4"/>
    <w:rsid w:val="002C6831"/>
    <w:rsid w:val="002D0163"/>
    <w:rsid w:val="002D08A2"/>
    <w:rsid w:val="002D0954"/>
    <w:rsid w:val="002D0B35"/>
    <w:rsid w:val="002D0CBA"/>
    <w:rsid w:val="002D1E52"/>
    <w:rsid w:val="002D2142"/>
    <w:rsid w:val="002D2B85"/>
    <w:rsid w:val="002D315A"/>
    <w:rsid w:val="002D337E"/>
    <w:rsid w:val="002D3F0E"/>
    <w:rsid w:val="002D51A2"/>
    <w:rsid w:val="002D594F"/>
    <w:rsid w:val="002D6EB1"/>
    <w:rsid w:val="002D7814"/>
    <w:rsid w:val="002D7E61"/>
    <w:rsid w:val="002E04B9"/>
    <w:rsid w:val="002E133A"/>
    <w:rsid w:val="002E4329"/>
    <w:rsid w:val="002E59D4"/>
    <w:rsid w:val="002E6085"/>
    <w:rsid w:val="002E6A44"/>
    <w:rsid w:val="002E7D9B"/>
    <w:rsid w:val="002F01AF"/>
    <w:rsid w:val="002F02B7"/>
    <w:rsid w:val="002F2240"/>
    <w:rsid w:val="002F3500"/>
    <w:rsid w:val="002F3B10"/>
    <w:rsid w:val="002F3D2D"/>
    <w:rsid w:val="002F6153"/>
    <w:rsid w:val="002F6E6B"/>
    <w:rsid w:val="002F7987"/>
    <w:rsid w:val="0030086D"/>
    <w:rsid w:val="00302196"/>
    <w:rsid w:val="00302F33"/>
    <w:rsid w:val="00303BA4"/>
    <w:rsid w:val="00306A99"/>
    <w:rsid w:val="00307D50"/>
    <w:rsid w:val="00310021"/>
    <w:rsid w:val="00310062"/>
    <w:rsid w:val="00310933"/>
    <w:rsid w:val="00310A44"/>
    <w:rsid w:val="003110EF"/>
    <w:rsid w:val="00311157"/>
    <w:rsid w:val="00311243"/>
    <w:rsid w:val="00311392"/>
    <w:rsid w:val="003124EF"/>
    <w:rsid w:val="00312DE8"/>
    <w:rsid w:val="00315CA0"/>
    <w:rsid w:val="003225AC"/>
    <w:rsid w:val="00322654"/>
    <w:rsid w:val="00323593"/>
    <w:rsid w:val="00323DB7"/>
    <w:rsid w:val="00324169"/>
    <w:rsid w:val="0032425B"/>
    <w:rsid w:val="0032434D"/>
    <w:rsid w:val="00325C1E"/>
    <w:rsid w:val="0032622C"/>
    <w:rsid w:val="00326851"/>
    <w:rsid w:val="00331843"/>
    <w:rsid w:val="00333F5A"/>
    <w:rsid w:val="00335EE9"/>
    <w:rsid w:val="0033743E"/>
    <w:rsid w:val="00340212"/>
    <w:rsid w:val="00340BE8"/>
    <w:rsid w:val="00343239"/>
    <w:rsid w:val="00345349"/>
    <w:rsid w:val="0034578C"/>
    <w:rsid w:val="00345B27"/>
    <w:rsid w:val="00347249"/>
    <w:rsid w:val="003474F9"/>
    <w:rsid w:val="00350A8A"/>
    <w:rsid w:val="00350B4C"/>
    <w:rsid w:val="0035107B"/>
    <w:rsid w:val="003514BA"/>
    <w:rsid w:val="003519D5"/>
    <w:rsid w:val="00351ADA"/>
    <w:rsid w:val="00353662"/>
    <w:rsid w:val="00354369"/>
    <w:rsid w:val="003545FF"/>
    <w:rsid w:val="00354BEA"/>
    <w:rsid w:val="00355122"/>
    <w:rsid w:val="00355823"/>
    <w:rsid w:val="00355F53"/>
    <w:rsid w:val="00355F71"/>
    <w:rsid w:val="00357817"/>
    <w:rsid w:val="00357A8F"/>
    <w:rsid w:val="00357F5C"/>
    <w:rsid w:val="00357F97"/>
    <w:rsid w:val="00360E6C"/>
    <w:rsid w:val="00361275"/>
    <w:rsid w:val="00361E5D"/>
    <w:rsid w:val="0036321A"/>
    <w:rsid w:val="003640C5"/>
    <w:rsid w:val="0036612C"/>
    <w:rsid w:val="003675EB"/>
    <w:rsid w:val="00367E4D"/>
    <w:rsid w:val="00367E90"/>
    <w:rsid w:val="00372A51"/>
    <w:rsid w:val="00372B9C"/>
    <w:rsid w:val="0037332A"/>
    <w:rsid w:val="00373FB0"/>
    <w:rsid w:val="00374319"/>
    <w:rsid w:val="0037474F"/>
    <w:rsid w:val="00374DD8"/>
    <w:rsid w:val="0037521C"/>
    <w:rsid w:val="00376CFC"/>
    <w:rsid w:val="00377935"/>
    <w:rsid w:val="00377C3D"/>
    <w:rsid w:val="003803B0"/>
    <w:rsid w:val="00380CEB"/>
    <w:rsid w:val="00380DA1"/>
    <w:rsid w:val="00381EAF"/>
    <w:rsid w:val="003820A0"/>
    <w:rsid w:val="0038263B"/>
    <w:rsid w:val="00382E1C"/>
    <w:rsid w:val="00383718"/>
    <w:rsid w:val="0038422E"/>
    <w:rsid w:val="003852BA"/>
    <w:rsid w:val="00385A4E"/>
    <w:rsid w:val="00385BA6"/>
    <w:rsid w:val="00385DFA"/>
    <w:rsid w:val="00386712"/>
    <w:rsid w:val="00387608"/>
    <w:rsid w:val="003912D8"/>
    <w:rsid w:val="00391A32"/>
    <w:rsid w:val="0039572D"/>
    <w:rsid w:val="003974BE"/>
    <w:rsid w:val="003A080C"/>
    <w:rsid w:val="003A5CBE"/>
    <w:rsid w:val="003A7F9A"/>
    <w:rsid w:val="003B0B28"/>
    <w:rsid w:val="003B4E07"/>
    <w:rsid w:val="003B4FA6"/>
    <w:rsid w:val="003B5005"/>
    <w:rsid w:val="003B57BF"/>
    <w:rsid w:val="003B59E6"/>
    <w:rsid w:val="003B5DC0"/>
    <w:rsid w:val="003B5FB8"/>
    <w:rsid w:val="003B618F"/>
    <w:rsid w:val="003B714D"/>
    <w:rsid w:val="003B7EA2"/>
    <w:rsid w:val="003C1504"/>
    <w:rsid w:val="003C1DED"/>
    <w:rsid w:val="003C2192"/>
    <w:rsid w:val="003C247F"/>
    <w:rsid w:val="003C39CB"/>
    <w:rsid w:val="003C543B"/>
    <w:rsid w:val="003C604C"/>
    <w:rsid w:val="003C610B"/>
    <w:rsid w:val="003C64CB"/>
    <w:rsid w:val="003C7987"/>
    <w:rsid w:val="003D032A"/>
    <w:rsid w:val="003D0616"/>
    <w:rsid w:val="003D26C8"/>
    <w:rsid w:val="003D3A84"/>
    <w:rsid w:val="003D4528"/>
    <w:rsid w:val="003D4EF3"/>
    <w:rsid w:val="003D5393"/>
    <w:rsid w:val="003D5B21"/>
    <w:rsid w:val="003D717D"/>
    <w:rsid w:val="003E0013"/>
    <w:rsid w:val="003E1B19"/>
    <w:rsid w:val="003E2F4E"/>
    <w:rsid w:val="003E304B"/>
    <w:rsid w:val="003E5EC9"/>
    <w:rsid w:val="003E6D5F"/>
    <w:rsid w:val="003E711E"/>
    <w:rsid w:val="003F0CAF"/>
    <w:rsid w:val="003F13EF"/>
    <w:rsid w:val="003F18E8"/>
    <w:rsid w:val="003F1E0E"/>
    <w:rsid w:val="003F1F08"/>
    <w:rsid w:val="003F27E7"/>
    <w:rsid w:val="003F4247"/>
    <w:rsid w:val="003F4563"/>
    <w:rsid w:val="003F5745"/>
    <w:rsid w:val="003F5BC3"/>
    <w:rsid w:val="003F68C7"/>
    <w:rsid w:val="003F7DF8"/>
    <w:rsid w:val="00401F49"/>
    <w:rsid w:val="004021CB"/>
    <w:rsid w:val="004039F4"/>
    <w:rsid w:val="00403F6B"/>
    <w:rsid w:val="004049C8"/>
    <w:rsid w:val="0040628D"/>
    <w:rsid w:val="004072D1"/>
    <w:rsid w:val="00410361"/>
    <w:rsid w:val="00417054"/>
    <w:rsid w:val="0041711F"/>
    <w:rsid w:val="004172B7"/>
    <w:rsid w:val="004201F9"/>
    <w:rsid w:val="00424298"/>
    <w:rsid w:val="00424980"/>
    <w:rsid w:val="00425712"/>
    <w:rsid w:val="00426FB6"/>
    <w:rsid w:val="004279FB"/>
    <w:rsid w:val="0043044E"/>
    <w:rsid w:val="004309E2"/>
    <w:rsid w:val="004320E7"/>
    <w:rsid w:val="00432161"/>
    <w:rsid w:val="00433637"/>
    <w:rsid w:val="00434BAD"/>
    <w:rsid w:val="00434CDB"/>
    <w:rsid w:val="004361BD"/>
    <w:rsid w:val="00437DD5"/>
    <w:rsid w:val="004408FB"/>
    <w:rsid w:val="00442205"/>
    <w:rsid w:val="004433DA"/>
    <w:rsid w:val="004442E1"/>
    <w:rsid w:val="00444994"/>
    <w:rsid w:val="00445500"/>
    <w:rsid w:val="0044574D"/>
    <w:rsid w:val="00445881"/>
    <w:rsid w:val="00446E48"/>
    <w:rsid w:val="00447118"/>
    <w:rsid w:val="00447429"/>
    <w:rsid w:val="00447445"/>
    <w:rsid w:val="00447F24"/>
    <w:rsid w:val="0045100B"/>
    <w:rsid w:val="00451899"/>
    <w:rsid w:val="00452BC6"/>
    <w:rsid w:val="00453F01"/>
    <w:rsid w:val="0045508D"/>
    <w:rsid w:val="004552E9"/>
    <w:rsid w:val="0045644D"/>
    <w:rsid w:val="00456798"/>
    <w:rsid w:val="004575A9"/>
    <w:rsid w:val="004612A7"/>
    <w:rsid w:val="004651C6"/>
    <w:rsid w:val="004663AB"/>
    <w:rsid w:val="004673D6"/>
    <w:rsid w:val="004673E8"/>
    <w:rsid w:val="00467CC8"/>
    <w:rsid w:val="00470961"/>
    <w:rsid w:val="0047155C"/>
    <w:rsid w:val="00471893"/>
    <w:rsid w:val="0047216D"/>
    <w:rsid w:val="00472D52"/>
    <w:rsid w:val="004731D3"/>
    <w:rsid w:val="00474355"/>
    <w:rsid w:val="00475049"/>
    <w:rsid w:val="004773BF"/>
    <w:rsid w:val="00480148"/>
    <w:rsid w:val="00481F53"/>
    <w:rsid w:val="00482382"/>
    <w:rsid w:val="004825CD"/>
    <w:rsid w:val="0048282D"/>
    <w:rsid w:val="00482966"/>
    <w:rsid w:val="00483746"/>
    <w:rsid w:val="00487264"/>
    <w:rsid w:val="00492BE6"/>
    <w:rsid w:val="00493C26"/>
    <w:rsid w:val="00493D97"/>
    <w:rsid w:val="00493F22"/>
    <w:rsid w:val="00495963"/>
    <w:rsid w:val="00495CDB"/>
    <w:rsid w:val="004975E6"/>
    <w:rsid w:val="004A06D0"/>
    <w:rsid w:val="004A1649"/>
    <w:rsid w:val="004A193B"/>
    <w:rsid w:val="004A1DAF"/>
    <w:rsid w:val="004A203C"/>
    <w:rsid w:val="004A2862"/>
    <w:rsid w:val="004A32F4"/>
    <w:rsid w:val="004A393C"/>
    <w:rsid w:val="004A447E"/>
    <w:rsid w:val="004A4BA3"/>
    <w:rsid w:val="004A4D61"/>
    <w:rsid w:val="004A4E68"/>
    <w:rsid w:val="004B15E2"/>
    <w:rsid w:val="004B1E5F"/>
    <w:rsid w:val="004B29CB"/>
    <w:rsid w:val="004B3A2D"/>
    <w:rsid w:val="004B3C4A"/>
    <w:rsid w:val="004B59E9"/>
    <w:rsid w:val="004B7933"/>
    <w:rsid w:val="004B7E97"/>
    <w:rsid w:val="004C0049"/>
    <w:rsid w:val="004C2429"/>
    <w:rsid w:val="004C2C96"/>
    <w:rsid w:val="004C38B1"/>
    <w:rsid w:val="004C3B9A"/>
    <w:rsid w:val="004C5DC3"/>
    <w:rsid w:val="004C66D9"/>
    <w:rsid w:val="004C66DA"/>
    <w:rsid w:val="004C68C3"/>
    <w:rsid w:val="004C77EB"/>
    <w:rsid w:val="004C7A71"/>
    <w:rsid w:val="004D021D"/>
    <w:rsid w:val="004D0220"/>
    <w:rsid w:val="004D110E"/>
    <w:rsid w:val="004D1E0F"/>
    <w:rsid w:val="004D2010"/>
    <w:rsid w:val="004D2697"/>
    <w:rsid w:val="004D276F"/>
    <w:rsid w:val="004D3194"/>
    <w:rsid w:val="004D36F6"/>
    <w:rsid w:val="004D4955"/>
    <w:rsid w:val="004D5BB8"/>
    <w:rsid w:val="004D633E"/>
    <w:rsid w:val="004D65F1"/>
    <w:rsid w:val="004D7A24"/>
    <w:rsid w:val="004D7C6B"/>
    <w:rsid w:val="004E0FCF"/>
    <w:rsid w:val="004E1AE7"/>
    <w:rsid w:val="004E2CED"/>
    <w:rsid w:val="004E3021"/>
    <w:rsid w:val="004E34BA"/>
    <w:rsid w:val="004E34F6"/>
    <w:rsid w:val="004E35CA"/>
    <w:rsid w:val="004E4B96"/>
    <w:rsid w:val="004E5B56"/>
    <w:rsid w:val="004E5D3F"/>
    <w:rsid w:val="004E6261"/>
    <w:rsid w:val="004E702D"/>
    <w:rsid w:val="004E74E6"/>
    <w:rsid w:val="004F0519"/>
    <w:rsid w:val="004F0EB7"/>
    <w:rsid w:val="004F136B"/>
    <w:rsid w:val="004F1AAF"/>
    <w:rsid w:val="004F1B5E"/>
    <w:rsid w:val="004F25D5"/>
    <w:rsid w:val="004F2AF3"/>
    <w:rsid w:val="004F3597"/>
    <w:rsid w:val="004F3F7D"/>
    <w:rsid w:val="004F471F"/>
    <w:rsid w:val="004F4A39"/>
    <w:rsid w:val="004F5E88"/>
    <w:rsid w:val="004F78B5"/>
    <w:rsid w:val="004F7E12"/>
    <w:rsid w:val="00500DCC"/>
    <w:rsid w:val="00501132"/>
    <w:rsid w:val="0050180B"/>
    <w:rsid w:val="00502D6F"/>
    <w:rsid w:val="00502EEB"/>
    <w:rsid w:val="00503A1F"/>
    <w:rsid w:val="00504D61"/>
    <w:rsid w:val="005052DA"/>
    <w:rsid w:val="00507BBB"/>
    <w:rsid w:val="00507D99"/>
    <w:rsid w:val="00510B2A"/>
    <w:rsid w:val="00511F87"/>
    <w:rsid w:val="00513803"/>
    <w:rsid w:val="0051400D"/>
    <w:rsid w:val="00514A75"/>
    <w:rsid w:val="005175BD"/>
    <w:rsid w:val="00517660"/>
    <w:rsid w:val="005222E8"/>
    <w:rsid w:val="00522C6A"/>
    <w:rsid w:val="005232C2"/>
    <w:rsid w:val="005236C8"/>
    <w:rsid w:val="00526752"/>
    <w:rsid w:val="00527876"/>
    <w:rsid w:val="00527D9E"/>
    <w:rsid w:val="00531657"/>
    <w:rsid w:val="00531702"/>
    <w:rsid w:val="0053264F"/>
    <w:rsid w:val="00533CE0"/>
    <w:rsid w:val="00533F20"/>
    <w:rsid w:val="00534074"/>
    <w:rsid w:val="005358D6"/>
    <w:rsid w:val="0053642B"/>
    <w:rsid w:val="00536BBB"/>
    <w:rsid w:val="00537BFE"/>
    <w:rsid w:val="00537C40"/>
    <w:rsid w:val="0054162D"/>
    <w:rsid w:val="00543735"/>
    <w:rsid w:val="00543751"/>
    <w:rsid w:val="00544473"/>
    <w:rsid w:val="00544E9F"/>
    <w:rsid w:val="00550C56"/>
    <w:rsid w:val="00551244"/>
    <w:rsid w:val="00552405"/>
    <w:rsid w:val="00552EDB"/>
    <w:rsid w:val="0055327D"/>
    <w:rsid w:val="00553A26"/>
    <w:rsid w:val="00554DB4"/>
    <w:rsid w:val="00557010"/>
    <w:rsid w:val="0055734A"/>
    <w:rsid w:val="00557507"/>
    <w:rsid w:val="00557804"/>
    <w:rsid w:val="00557E1E"/>
    <w:rsid w:val="00557FDE"/>
    <w:rsid w:val="00561CCE"/>
    <w:rsid w:val="005622AE"/>
    <w:rsid w:val="00565DC1"/>
    <w:rsid w:val="00566725"/>
    <w:rsid w:val="00566AA7"/>
    <w:rsid w:val="00566F86"/>
    <w:rsid w:val="0056793D"/>
    <w:rsid w:val="0057036D"/>
    <w:rsid w:val="005706F4"/>
    <w:rsid w:val="00572087"/>
    <w:rsid w:val="00572567"/>
    <w:rsid w:val="005736B8"/>
    <w:rsid w:val="005739E9"/>
    <w:rsid w:val="005746EB"/>
    <w:rsid w:val="0057544A"/>
    <w:rsid w:val="00575564"/>
    <w:rsid w:val="00575ED7"/>
    <w:rsid w:val="005762EF"/>
    <w:rsid w:val="00576C0A"/>
    <w:rsid w:val="005778DF"/>
    <w:rsid w:val="005801A8"/>
    <w:rsid w:val="005805FA"/>
    <w:rsid w:val="005807DF"/>
    <w:rsid w:val="005808A8"/>
    <w:rsid w:val="005814FE"/>
    <w:rsid w:val="005827C7"/>
    <w:rsid w:val="00582FBB"/>
    <w:rsid w:val="00583BB9"/>
    <w:rsid w:val="00583EDA"/>
    <w:rsid w:val="00584641"/>
    <w:rsid w:val="005852B8"/>
    <w:rsid w:val="00586054"/>
    <w:rsid w:val="00586FAB"/>
    <w:rsid w:val="0059060A"/>
    <w:rsid w:val="005906D5"/>
    <w:rsid w:val="00591564"/>
    <w:rsid w:val="005923BB"/>
    <w:rsid w:val="0059477A"/>
    <w:rsid w:val="00594C30"/>
    <w:rsid w:val="00596C4E"/>
    <w:rsid w:val="005A0EDD"/>
    <w:rsid w:val="005A0F89"/>
    <w:rsid w:val="005A151D"/>
    <w:rsid w:val="005A1D6B"/>
    <w:rsid w:val="005A254A"/>
    <w:rsid w:val="005A387C"/>
    <w:rsid w:val="005A3A81"/>
    <w:rsid w:val="005A4495"/>
    <w:rsid w:val="005A4858"/>
    <w:rsid w:val="005A770B"/>
    <w:rsid w:val="005B1A2A"/>
    <w:rsid w:val="005B1B09"/>
    <w:rsid w:val="005B1E7B"/>
    <w:rsid w:val="005B31B6"/>
    <w:rsid w:val="005B4EAB"/>
    <w:rsid w:val="005B4F98"/>
    <w:rsid w:val="005B5DE5"/>
    <w:rsid w:val="005B62A1"/>
    <w:rsid w:val="005B67FA"/>
    <w:rsid w:val="005B6BF5"/>
    <w:rsid w:val="005B6F5A"/>
    <w:rsid w:val="005B7A45"/>
    <w:rsid w:val="005C05CC"/>
    <w:rsid w:val="005C10EA"/>
    <w:rsid w:val="005C2A63"/>
    <w:rsid w:val="005C2CB5"/>
    <w:rsid w:val="005C424D"/>
    <w:rsid w:val="005C4A74"/>
    <w:rsid w:val="005C4B45"/>
    <w:rsid w:val="005C4F02"/>
    <w:rsid w:val="005C5390"/>
    <w:rsid w:val="005C5604"/>
    <w:rsid w:val="005C56AE"/>
    <w:rsid w:val="005C5F5A"/>
    <w:rsid w:val="005C695F"/>
    <w:rsid w:val="005C7550"/>
    <w:rsid w:val="005C7852"/>
    <w:rsid w:val="005D0275"/>
    <w:rsid w:val="005D1A23"/>
    <w:rsid w:val="005D20A2"/>
    <w:rsid w:val="005D3017"/>
    <w:rsid w:val="005D3A0F"/>
    <w:rsid w:val="005D3B60"/>
    <w:rsid w:val="005D4B93"/>
    <w:rsid w:val="005D5BE3"/>
    <w:rsid w:val="005D5E82"/>
    <w:rsid w:val="005D7157"/>
    <w:rsid w:val="005D7825"/>
    <w:rsid w:val="005D7D15"/>
    <w:rsid w:val="005E06DE"/>
    <w:rsid w:val="005E0AE2"/>
    <w:rsid w:val="005E0C6B"/>
    <w:rsid w:val="005E11D2"/>
    <w:rsid w:val="005E1A39"/>
    <w:rsid w:val="005E1CAE"/>
    <w:rsid w:val="005E2E3A"/>
    <w:rsid w:val="005E3684"/>
    <w:rsid w:val="005E4312"/>
    <w:rsid w:val="005E4E3C"/>
    <w:rsid w:val="005E4F6B"/>
    <w:rsid w:val="005E761C"/>
    <w:rsid w:val="005F0561"/>
    <w:rsid w:val="005F1954"/>
    <w:rsid w:val="005F23CC"/>
    <w:rsid w:val="005F3227"/>
    <w:rsid w:val="005F38FC"/>
    <w:rsid w:val="005F6446"/>
    <w:rsid w:val="005F6D9B"/>
    <w:rsid w:val="005F732B"/>
    <w:rsid w:val="00601475"/>
    <w:rsid w:val="00601A18"/>
    <w:rsid w:val="00602462"/>
    <w:rsid w:val="006028BC"/>
    <w:rsid w:val="00604D72"/>
    <w:rsid w:val="00605B2D"/>
    <w:rsid w:val="00610C2E"/>
    <w:rsid w:val="006113C8"/>
    <w:rsid w:val="00612543"/>
    <w:rsid w:val="006138AF"/>
    <w:rsid w:val="00613F32"/>
    <w:rsid w:val="006149E6"/>
    <w:rsid w:val="00614C93"/>
    <w:rsid w:val="0061572E"/>
    <w:rsid w:val="00615891"/>
    <w:rsid w:val="00617226"/>
    <w:rsid w:val="00617B29"/>
    <w:rsid w:val="00621711"/>
    <w:rsid w:val="00621908"/>
    <w:rsid w:val="00621C41"/>
    <w:rsid w:val="00621E9B"/>
    <w:rsid w:val="00622A77"/>
    <w:rsid w:val="00622D5D"/>
    <w:rsid w:val="00622E82"/>
    <w:rsid w:val="00625B2E"/>
    <w:rsid w:val="006276E8"/>
    <w:rsid w:val="00627A0B"/>
    <w:rsid w:val="00631C82"/>
    <w:rsid w:val="0063381D"/>
    <w:rsid w:val="00635150"/>
    <w:rsid w:val="00635909"/>
    <w:rsid w:val="00635CB8"/>
    <w:rsid w:val="006366FB"/>
    <w:rsid w:val="006367E6"/>
    <w:rsid w:val="006369AD"/>
    <w:rsid w:val="0063748A"/>
    <w:rsid w:val="006401E3"/>
    <w:rsid w:val="00640C4D"/>
    <w:rsid w:val="00642499"/>
    <w:rsid w:val="00643D9E"/>
    <w:rsid w:val="00643DFC"/>
    <w:rsid w:val="00646C73"/>
    <w:rsid w:val="00646D7F"/>
    <w:rsid w:val="006506CA"/>
    <w:rsid w:val="0065078C"/>
    <w:rsid w:val="00651196"/>
    <w:rsid w:val="00651A82"/>
    <w:rsid w:val="0065238B"/>
    <w:rsid w:val="00653D05"/>
    <w:rsid w:val="006548AD"/>
    <w:rsid w:val="00654A07"/>
    <w:rsid w:val="006551CE"/>
    <w:rsid w:val="00656183"/>
    <w:rsid w:val="0065689F"/>
    <w:rsid w:val="00657B1B"/>
    <w:rsid w:val="00661194"/>
    <w:rsid w:val="006615F5"/>
    <w:rsid w:val="00662135"/>
    <w:rsid w:val="00662B1D"/>
    <w:rsid w:val="00662E5F"/>
    <w:rsid w:val="0066340B"/>
    <w:rsid w:val="00663412"/>
    <w:rsid w:val="00665A62"/>
    <w:rsid w:val="00666B4A"/>
    <w:rsid w:val="00667234"/>
    <w:rsid w:val="006679C4"/>
    <w:rsid w:val="00670E1B"/>
    <w:rsid w:val="00670F80"/>
    <w:rsid w:val="00671BB6"/>
    <w:rsid w:val="00671E28"/>
    <w:rsid w:val="00671E65"/>
    <w:rsid w:val="00672AC6"/>
    <w:rsid w:val="00672B53"/>
    <w:rsid w:val="00673818"/>
    <w:rsid w:val="006745C8"/>
    <w:rsid w:val="006750DC"/>
    <w:rsid w:val="00675AB1"/>
    <w:rsid w:val="00675B99"/>
    <w:rsid w:val="006760A8"/>
    <w:rsid w:val="0067705A"/>
    <w:rsid w:val="006774E4"/>
    <w:rsid w:val="00682919"/>
    <w:rsid w:val="00682A3D"/>
    <w:rsid w:val="00683050"/>
    <w:rsid w:val="006852C7"/>
    <w:rsid w:val="00690463"/>
    <w:rsid w:val="006915C1"/>
    <w:rsid w:val="00693F1B"/>
    <w:rsid w:val="006942B7"/>
    <w:rsid w:val="00694C4B"/>
    <w:rsid w:val="00694E5E"/>
    <w:rsid w:val="00696E90"/>
    <w:rsid w:val="006A04BB"/>
    <w:rsid w:val="006A1667"/>
    <w:rsid w:val="006A3128"/>
    <w:rsid w:val="006A4E53"/>
    <w:rsid w:val="006A6230"/>
    <w:rsid w:val="006A68F4"/>
    <w:rsid w:val="006A6E58"/>
    <w:rsid w:val="006B2EBA"/>
    <w:rsid w:val="006B4277"/>
    <w:rsid w:val="006B4D82"/>
    <w:rsid w:val="006B5026"/>
    <w:rsid w:val="006B5A9A"/>
    <w:rsid w:val="006B6022"/>
    <w:rsid w:val="006B736A"/>
    <w:rsid w:val="006C05D2"/>
    <w:rsid w:val="006C0BAB"/>
    <w:rsid w:val="006C2EBB"/>
    <w:rsid w:val="006C3246"/>
    <w:rsid w:val="006C5364"/>
    <w:rsid w:val="006C57E5"/>
    <w:rsid w:val="006C594E"/>
    <w:rsid w:val="006C5E8A"/>
    <w:rsid w:val="006D0085"/>
    <w:rsid w:val="006D0A56"/>
    <w:rsid w:val="006D14B9"/>
    <w:rsid w:val="006D176E"/>
    <w:rsid w:val="006D23EA"/>
    <w:rsid w:val="006D27F4"/>
    <w:rsid w:val="006D386D"/>
    <w:rsid w:val="006D6C3D"/>
    <w:rsid w:val="006D7CE7"/>
    <w:rsid w:val="006E2EA8"/>
    <w:rsid w:val="006E3040"/>
    <w:rsid w:val="006E45E7"/>
    <w:rsid w:val="006E6419"/>
    <w:rsid w:val="006E72FF"/>
    <w:rsid w:val="006E76F7"/>
    <w:rsid w:val="006E7F9B"/>
    <w:rsid w:val="006F1D50"/>
    <w:rsid w:val="006F21E5"/>
    <w:rsid w:val="006F30B5"/>
    <w:rsid w:val="006F4544"/>
    <w:rsid w:val="006F4FFD"/>
    <w:rsid w:val="006F621B"/>
    <w:rsid w:val="006F64D3"/>
    <w:rsid w:val="006F7760"/>
    <w:rsid w:val="006F7B88"/>
    <w:rsid w:val="007000C1"/>
    <w:rsid w:val="00701CFB"/>
    <w:rsid w:val="00701D53"/>
    <w:rsid w:val="00703C9E"/>
    <w:rsid w:val="00704A96"/>
    <w:rsid w:val="007050BD"/>
    <w:rsid w:val="00706426"/>
    <w:rsid w:val="00707F69"/>
    <w:rsid w:val="007106A5"/>
    <w:rsid w:val="00711A7F"/>
    <w:rsid w:val="00711D98"/>
    <w:rsid w:val="0071291C"/>
    <w:rsid w:val="0071370D"/>
    <w:rsid w:val="00713BCE"/>
    <w:rsid w:val="00713EA8"/>
    <w:rsid w:val="00714C94"/>
    <w:rsid w:val="00714D06"/>
    <w:rsid w:val="00715388"/>
    <w:rsid w:val="00715394"/>
    <w:rsid w:val="00715FE9"/>
    <w:rsid w:val="007163C5"/>
    <w:rsid w:val="0072005D"/>
    <w:rsid w:val="00720477"/>
    <w:rsid w:val="00720F9F"/>
    <w:rsid w:val="0072129B"/>
    <w:rsid w:val="007222ED"/>
    <w:rsid w:val="0072301E"/>
    <w:rsid w:val="00723722"/>
    <w:rsid w:val="0072493D"/>
    <w:rsid w:val="00726357"/>
    <w:rsid w:val="00726629"/>
    <w:rsid w:val="00726ED9"/>
    <w:rsid w:val="007273B2"/>
    <w:rsid w:val="00731953"/>
    <w:rsid w:val="007339D7"/>
    <w:rsid w:val="00733A3C"/>
    <w:rsid w:val="00735AD7"/>
    <w:rsid w:val="00736A09"/>
    <w:rsid w:val="0073747F"/>
    <w:rsid w:val="0074306F"/>
    <w:rsid w:val="0074644A"/>
    <w:rsid w:val="0074693A"/>
    <w:rsid w:val="00746E70"/>
    <w:rsid w:val="007474C5"/>
    <w:rsid w:val="007503A5"/>
    <w:rsid w:val="0075044C"/>
    <w:rsid w:val="007510BF"/>
    <w:rsid w:val="0075348B"/>
    <w:rsid w:val="007543A2"/>
    <w:rsid w:val="00755B7A"/>
    <w:rsid w:val="00756098"/>
    <w:rsid w:val="00756F0C"/>
    <w:rsid w:val="007606AA"/>
    <w:rsid w:val="00760EA6"/>
    <w:rsid w:val="00761414"/>
    <w:rsid w:val="00762203"/>
    <w:rsid w:val="00763521"/>
    <w:rsid w:val="0076369B"/>
    <w:rsid w:val="00763EC5"/>
    <w:rsid w:val="00763F48"/>
    <w:rsid w:val="0076439B"/>
    <w:rsid w:val="007653D0"/>
    <w:rsid w:val="007703ED"/>
    <w:rsid w:val="00771958"/>
    <w:rsid w:val="00772AA0"/>
    <w:rsid w:val="007730B1"/>
    <w:rsid w:val="00773EFC"/>
    <w:rsid w:val="00775B55"/>
    <w:rsid w:val="00777287"/>
    <w:rsid w:val="00780E9C"/>
    <w:rsid w:val="0078418D"/>
    <w:rsid w:val="007841CE"/>
    <w:rsid w:val="00785193"/>
    <w:rsid w:val="00785C68"/>
    <w:rsid w:val="007867BD"/>
    <w:rsid w:val="00787DC4"/>
    <w:rsid w:val="007909E4"/>
    <w:rsid w:val="007909ED"/>
    <w:rsid w:val="00791C1F"/>
    <w:rsid w:val="00792EA8"/>
    <w:rsid w:val="0079375D"/>
    <w:rsid w:val="00793FB6"/>
    <w:rsid w:val="00794470"/>
    <w:rsid w:val="00794A32"/>
    <w:rsid w:val="00794A4D"/>
    <w:rsid w:val="00794EA7"/>
    <w:rsid w:val="007A0154"/>
    <w:rsid w:val="007A0DDB"/>
    <w:rsid w:val="007A16E3"/>
    <w:rsid w:val="007A1C4E"/>
    <w:rsid w:val="007A2568"/>
    <w:rsid w:val="007A2E31"/>
    <w:rsid w:val="007A3F94"/>
    <w:rsid w:val="007A52CC"/>
    <w:rsid w:val="007A5806"/>
    <w:rsid w:val="007A5E78"/>
    <w:rsid w:val="007A66A4"/>
    <w:rsid w:val="007B11CB"/>
    <w:rsid w:val="007B206C"/>
    <w:rsid w:val="007B2FF0"/>
    <w:rsid w:val="007B3E0B"/>
    <w:rsid w:val="007B4610"/>
    <w:rsid w:val="007B47C1"/>
    <w:rsid w:val="007B56E0"/>
    <w:rsid w:val="007B5CA5"/>
    <w:rsid w:val="007B7F32"/>
    <w:rsid w:val="007C0303"/>
    <w:rsid w:val="007C0B9D"/>
    <w:rsid w:val="007C0C5F"/>
    <w:rsid w:val="007C1BCB"/>
    <w:rsid w:val="007C2EF0"/>
    <w:rsid w:val="007C38A0"/>
    <w:rsid w:val="007C4456"/>
    <w:rsid w:val="007C4FB7"/>
    <w:rsid w:val="007C778B"/>
    <w:rsid w:val="007C7B33"/>
    <w:rsid w:val="007C7B56"/>
    <w:rsid w:val="007D1842"/>
    <w:rsid w:val="007D18A3"/>
    <w:rsid w:val="007D4BB3"/>
    <w:rsid w:val="007D57F7"/>
    <w:rsid w:val="007D5A49"/>
    <w:rsid w:val="007E024F"/>
    <w:rsid w:val="007E168C"/>
    <w:rsid w:val="007E1A63"/>
    <w:rsid w:val="007E2A9A"/>
    <w:rsid w:val="007E3543"/>
    <w:rsid w:val="007E3DBB"/>
    <w:rsid w:val="007E4A41"/>
    <w:rsid w:val="007E6114"/>
    <w:rsid w:val="007E70D8"/>
    <w:rsid w:val="007E74F0"/>
    <w:rsid w:val="007E76A2"/>
    <w:rsid w:val="007E7B57"/>
    <w:rsid w:val="007E7BCA"/>
    <w:rsid w:val="007F080C"/>
    <w:rsid w:val="007F09D6"/>
    <w:rsid w:val="007F0EBF"/>
    <w:rsid w:val="007F16AD"/>
    <w:rsid w:val="007F1A6B"/>
    <w:rsid w:val="007F23F8"/>
    <w:rsid w:val="007F2BC3"/>
    <w:rsid w:val="007F4BBF"/>
    <w:rsid w:val="007F567A"/>
    <w:rsid w:val="007F5F19"/>
    <w:rsid w:val="007F6A37"/>
    <w:rsid w:val="007F78A4"/>
    <w:rsid w:val="007F7A5B"/>
    <w:rsid w:val="00800DC3"/>
    <w:rsid w:val="0080271B"/>
    <w:rsid w:val="00802E24"/>
    <w:rsid w:val="00803392"/>
    <w:rsid w:val="00803BC7"/>
    <w:rsid w:val="00803D66"/>
    <w:rsid w:val="00803E7D"/>
    <w:rsid w:val="008052DA"/>
    <w:rsid w:val="00806E1F"/>
    <w:rsid w:val="008071E0"/>
    <w:rsid w:val="008073C0"/>
    <w:rsid w:val="00807402"/>
    <w:rsid w:val="00807BBD"/>
    <w:rsid w:val="00810B1E"/>
    <w:rsid w:val="00810CF5"/>
    <w:rsid w:val="00811AF7"/>
    <w:rsid w:val="00811F69"/>
    <w:rsid w:val="008120A8"/>
    <w:rsid w:val="0081234E"/>
    <w:rsid w:val="008128DA"/>
    <w:rsid w:val="00813184"/>
    <w:rsid w:val="00813267"/>
    <w:rsid w:val="00813E52"/>
    <w:rsid w:val="008158B1"/>
    <w:rsid w:val="008170B1"/>
    <w:rsid w:val="00821471"/>
    <w:rsid w:val="00821797"/>
    <w:rsid w:val="008220D1"/>
    <w:rsid w:val="00822262"/>
    <w:rsid w:val="00822D50"/>
    <w:rsid w:val="008234F6"/>
    <w:rsid w:val="00823783"/>
    <w:rsid w:val="00823F46"/>
    <w:rsid w:val="0082473D"/>
    <w:rsid w:val="0082597E"/>
    <w:rsid w:val="00826FA0"/>
    <w:rsid w:val="00827352"/>
    <w:rsid w:val="0082767F"/>
    <w:rsid w:val="0083037C"/>
    <w:rsid w:val="00830B2E"/>
    <w:rsid w:val="00830E49"/>
    <w:rsid w:val="00831CD2"/>
    <w:rsid w:val="0083250B"/>
    <w:rsid w:val="008334D2"/>
    <w:rsid w:val="0083467A"/>
    <w:rsid w:val="00835A25"/>
    <w:rsid w:val="00836372"/>
    <w:rsid w:val="0083656F"/>
    <w:rsid w:val="0083703E"/>
    <w:rsid w:val="00841017"/>
    <w:rsid w:val="00841A7C"/>
    <w:rsid w:val="00842B22"/>
    <w:rsid w:val="00844268"/>
    <w:rsid w:val="0084579C"/>
    <w:rsid w:val="0084703C"/>
    <w:rsid w:val="008475F2"/>
    <w:rsid w:val="00847C28"/>
    <w:rsid w:val="008509AF"/>
    <w:rsid w:val="00851FD3"/>
    <w:rsid w:val="008520AA"/>
    <w:rsid w:val="00852596"/>
    <w:rsid w:val="00852B7B"/>
    <w:rsid w:val="00852EF6"/>
    <w:rsid w:val="00854180"/>
    <w:rsid w:val="008544D1"/>
    <w:rsid w:val="00855A79"/>
    <w:rsid w:val="00855ED9"/>
    <w:rsid w:val="0085626A"/>
    <w:rsid w:val="00857985"/>
    <w:rsid w:val="00860338"/>
    <w:rsid w:val="00860DA4"/>
    <w:rsid w:val="00863456"/>
    <w:rsid w:val="008663E5"/>
    <w:rsid w:val="00867C25"/>
    <w:rsid w:val="00870573"/>
    <w:rsid w:val="00870973"/>
    <w:rsid w:val="00870999"/>
    <w:rsid w:val="00870A3E"/>
    <w:rsid w:val="00871DFC"/>
    <w:rsid w:val="008745DF"/>
    <w:rsid w:val="00875068"/>
    <w:rsid w:val="00875EC6"/>
    <w:rsid w:val="008771DC"/>
    <w:rsid w:val="0087790B"/>
    <w:rsid w:val="008811E8"/>
    <w:rsid w:val="00882AE6"/>
    <w:rsid w:val="00885E23"/>
    <w:rsid w:val="008879AB"/>
    <w:rsid w:val="0089008D"/>
    <w:rsid w:val="008900CD"/>
    <w:rsid w:val="00892089"/>
    <w:rsid w:val="008931FF"/>
    <w:rsid w:val="0089350A"/>
    <w:rsid w:val="0089408C"/>
    <w:rsid w:val="00894BC9"/>
    <w:rsid w:val="008958D1"/>
    <w:rsid w:val="008962DB"/>
    <w:rsid w:val="008977F3"/>
    <w:rsid w:val="00897A08"/>
    <w:rsid w:val="00897EB5"/>
    <w:rsid w:val="008A0917"/>
    <w:rsid w:val="008A1991"/>
    <w:rsid w:val="008A3400"/>
    <w:rsid w:val="008A42E2"/>
    <w:rsid w:val="008A4618"/>
    <w:rsid w:val="008A4AE9"/>
    <w:rsid w:val="008A594F"/>
    <w:rsid w:val="008A76A5"/>
    <w:rsid w:val="008B19F5"/>
    <w:rsid w:val="008B2025"/>
    <w:rsid w:val="008B2841"/>
    <w:rsid w:val="008B399E"/>
    <w:rsid w:val="008B3A00"/>
    <w:rsid w:val="008B3D81"/>
    <w:rsid w:val="008B5DCA"/>
    <w:rsid w:val="008B67E9"/>
    <w:rsid w:val="008C0889"/>
    <w:rsid w:val="008C14D9"/>
    <w:rsid w:val="008C1B49"/>
    <w:rsid w:val="008C278A"/>
    <w:rsid w:val="008C2A01"/>
    <w:rsid w:val="008C53FC"/>
    <w:rsid w:val="008C585B"/>
    <w:rsid w:val="008C66C0"/>
    <w:rsid w:val="008C70A8"/>
    <w:rsid w:val="008C7CAF"/>
    <w:rsid w:val="008C7FFB"/>
    <w:rsid w:val="008D0708"/>
    <w:rsid w:val="008D0D78"/>
    <w:rsid w:val="008D6E0A"/>
    <w:rsid w:val="008E035A"/>
    <w:rsid w:val="008E3F03"/>
    <w:rsid w:val="008E43BD"/>
    <w:rsid w:val="008E46B1"/>
    <w:rsid w:val="008E483D"/>
    <w:rsid w:val="008E4FE0"/>
    <w:rsid w:val="008E5444"/>
    <w:rsid w:val="008E5CBD"/>
    <w:rsid w:val="008E69A8"/>
    <w:rsid w:val="008E6D89"/>
    <w:rsid w:val="008E6FA1"/>
    <w:rsid w:val="008E7AC6"/>
    <w:rsid w:val="008E7AE9"/>
    <w:rsid w:val="008F002C"/>
    <w:rsid w:val="008F0FD1"/>
    <w:rsid w:val="008F16CE"/>
    <w:rsid w:val="008F1ABE"/>
    <w:rsid w:val="008F3653"/>
    <w:rsid w:val="008F3DDD"/>
    <w:rsid w:val="008F4275"/>
    <w:rsid w:val="008F5312"/>
    <w:rsid w:val="008F56F3"/>
    <w:rsid w:val="008F6911"/>
    <w:rsid w:val="008F69A3"/>
    <w:rsid w:val="008F75ED"/>
    <w:rsid w:val="00900339"/>
    <w:rsid w:val="00900C1F"/>
    <w:rsid w:val="00900C31"/>
    <w:rsid w:val="00900EC5"/>
    <w:rsid w:val="00901FAD"/>
    <w:rsid w:val="00903571"/>
    <w:rsid w:val="00903579"/>
    <w:rsid w:val="00904D73"/>
    <w:rsid w:val="009053B1"/>
    <w:rsid w:val="0090647C"/>
    <w:rsid w:val="00906C37"/>
    <w:rsid w:val="00906FAE"/>
    <w:rsid w:val="009102C5"/>
    <w:rsid w:val="009106B9"/>
    <w:rsid w:val="0091155E"/>
    <w:rsid w:val="00911AC6"/>
    <w:rsid w:val="00913F5B"/>
    <w:rsid w:val="00914861"/>
    <w:rsid w:val="00914F4F"/>
    <w:rsid w:val="00915379"/>
    <w:rsid w:val="0091646F"/>
    <w:rsid w:val="00916611"/>
    <w:rsid w:val="00916748"/>
    <w:rsid w:val="0092030F"/>
    <w:rsid w:val="00920396"/>
    <w:rsid w:val="0092138B"/>
    <w:rsid w:val="00921737"/>
    <w:rsid w:val="00923B82"/>
    <w:rsid w:val="009242AB"/>
    <w:rsid w:val="00924DCB"/>
    <w:rsid w:val="0092538C"/>
    <w:rsid w:val="00925833"/>
    <w:rsid w:val="0092782D"/>
    <w:rsid w:val="0092792C"/>
    <w:rsid w:val="00930437"/>
    <w:rsid w:val="00932377"/>
    <w:rsid w:val="009323E5"/>
    <w:rsid w:val="009339D5"/>
    <w:rsid w:val="00940058"/>
    <w:rsid w:val="00942645"/>
    <w:rsid w:val="009446B7"/>
    <w:rsid w:val="00946C06"/>
    <w:rsid w:val="009505EC"/>
    <w:rsid w:val="0095098F"/>
    <w:rsid w:val="00955102"/>
    <w:rsid w:val="00956A51"/>
    <w:rsid w:val="00956E57"/>
    <w:rsid w:val="0095748D"/>
    <w:rsid w:val="009604A9"/>
    <w:rsid w:val="00961AE3"/>
    <w:rsid w:val="00961E73"/>
    <w:rsid w:val="0096359E"/>
    <w:rsid w:val="0096406B"/>
    <w:rsid w:val="00964671"/>
    <w:rsid w:val="0096635B"/>
    <w:rsid w:val="009663F0"/>
    <w:rsid w:val="00967CFE"/>
    <w:rsid w:val="00970393"/>
    <w:rsid w:val="00970729"/>
    <w:rsid w:val="00971ABA"/>
    <w:rsid w:val="00972C8A"/>
    <w:rsid w:val="00974F20"/>
    <w:rsid w:val="00980A63"/>
    <w:rsid w:val="009811C8"/>
    <w:rsid w:val="00982965"/>
    <w:rsid w:val="00983CA8"/>
    <w:rsid w:val="00985B26"/>
    <w:rsid w:val="00986F2A"/>
    <w:rsid w:val="00987D8C"/>
    <w:rsid w:val="00990F28"/>
    <w:rsid w:val="009912F1"/>
    <w:rsid w:val="009932CB"/>
    <w:rsid w:val="00993394"/>
    <w:rsid w:val="00995EDF"/>
    <w:rsid w:val="00996069"/>
    <w:rsid w:val="00996473"/>
    <w:rsid w:val="00996474"/>
    <w:rsid w:val="009A0794"/>
    <w:rsid w:val="009A0CA0"/>
    <w:rsid w:val="009A0D7C"/>
    <w:rsid w:val="009A11AE"/>
    <w:rsid w:val="009A12AC"/>
    <w:rsid w:val="009A3398"/>
    <w:rsid w:val="009A34A5"/>
    <w:rsid w:val="009A448D"/>
    <w:rsid w:val="009A4500"/>
    <w:rsid w:val="009A45BD"/>
    <w:rsid w:val="009A6C06"/>
    <w:rsid w:val="009B1999"/>
    <w:rsid w:val="009B1A84"/>
    <w:rsid w:val="009B20EC"/>
    <w:rsid w:val="009B3569"/>
    <w:rsid w:val="009B3D22"/>
    <w:rsid w:val="009B3F16"/>
    <w:rsid w:val="009B4F0A"/>
    <w:rsid w:val="009B52E1"/>
    <w:rsid w:val="009B5755"/>
    <w:rsid w:val="009B66FE"/>
    <w:rsid w:val="009B6A8B"/>
    <w:rsid w:val="009B7B94"/>
    <w:rsid w:val="009C0A68"/>
    <w:rsid w:val="009C0FEF"/>
    <w:rsid w:val="009C3A74"/>
    <w:rsid w:val="009C496F"/>
    <w:rsid w:val="009C5561"/>
    <w:rsid w:val="009C7BE3"/>
    <w:rsid w:val="009D009B"/>
    <w:rsid w:val="009D0ABD"/>
    <w:rsid w:val="009D1F26"/>
    <w:rsid w:val="009D24F2"/>
    <w:rsid w:val="009D2633"/>
    <w:rsid w:val="009D3ED4"/>
    <w:rsid w:val="009D41C8"/>
    <w:rsid w:val="009D428E"/>
    <w:rsid w:val="009D47D9"/>
    <w:rsid w:val="009D4894"/>
    <w:rsid w:val="009D49DB"/>
    <w:rsid w:val="009D4A83"/>
    <w:rsid w:val="009D4FEC"/>
    <w:rsid w:val="009D7187"/>
    <w:rsid w:val="009E1A9B"/>
    <w:rsid w:val="009E200F"/>
    <w:rsid w:val="009E211D"/>
    <w:rsid w:val="009E366C"/>
    <w:rsid w:val="009E3A2D"/>
    <w:rsid w:val="009E3BC3"/>
    <w:rsid w:val="009E4E61"/>
    <w:rsid w:val="009E52CB"/>
    <w:rsid w:val="009E6C61"/>
    <w:rsid w:val="009E6D67"/>
    <w:rsid w:val="009E6DBC"/>
    <w:rsid w:val="009E7495"/>
    <w:rsid w:val="009F0849"/>
    <w:rsid w:val="009F0BA6"/>
    <w:rsid w:val="009F1732"/>
    <w:rsid w:val="009F1A21"/>
    <w:rsid w:val="009F3919"/>
    <w:rsid w:val="009F3B86"/>
    <w:rsid w:val="009F4327"/>
    <w:rsid w:val="009F4970"/>
    <w:rsid w:val="009F4E43"/>
    <w:rsid w:val="009F51A1"/>
    <w:rsid w:val="00A00372"/>
    <w:rsid w:val="00A00AC9"/>
    <w:rsid w:val="00A0357F"/>
    <w:rsid w:val="00A04B01"/>
    <w:rsid w:val="00A04C10"/>
    <w:rsid w:val="00A05D07"/>
    <w:rsid w:val="00A0656D"/>
    <w:rsid w:val="00A076CD"/>
    <w:rsid w:val="00A10A91"/>
    <w:rsid w:val="00A10ECC"/>
    <w:rsid w:val="00A110E4"/>
    <w:rsid w:val="00A12EF9"/>
    <w:rsid w:val="00A13252"/>
    <w:rsid w:val="00A14869"/>
    <w:rsid w:val="00A15922"/>
    <w:rsid w:val="00A168F2"/>
    <w:rsid w:val="00A16B46"/>
    <w:rsid w:val="00A23099"/>
    <w:rsid w:val="00A235C0"/>
    <w:rsid w:val="00A26463"/>
    <w:rsid w:val="00A26D43"/>
    <w:rsid w:val="00A2723E"/>
    <w:rsid w:val="00A27E1E"/>
    <w:rsid w:val="00A310DE"/>
    <w:rsid w:val="00A314C7"/>
    <w:rsid w:val="00A335B2"/>
    <w:rsid w:val="00A33CF2"/>
    <w:rsid w:val="00A34371"/>
    <w:rsid w:val="00A35167"/>
    <w:rsid w:val="00A35BC6"/>
    <w:rsid w:val="00A36460"/>
    <w:rsid w:val="00A36DC0"/>
    <w:rsid w:val="00A406AB"/>
    <w:rsid w:val="00A4165C"/>
    <w:rsid w:val="00A4352A"/>
    <w:rsid w:val="00A4376A"/>
    <w:rsid w:val="00A440F7"/>
    <w:rsid w:val="00A45484"/>
    <w:rsid w:val="00A4669D"/>
    <w:rsid w:val="00A46DF4"/>
    <w:rsid w:val="00A471E0"/>
    <w:rsid w:val="00A47A48"/>
    <w:rsid w:val="00A521E7"/>
    <w:rsid w:val="00A5256F"/>
    <w:rsid w:val="00A54EA1"/>
    <w:rsid w:val="00A56875"/>
    <w:rsid w:val="00A56951"/>
    <w:rsid w:val="00A56FD1"/>
    <w:rsid w:val="00A5723E"/>
    <w:rsid w:val="00A601F0"/>
    <w:rsid w:val="00A61031"/>
    <w:rsid w:val="00A610A5"/>
    <w:rsid w:val="00A64A6B"/>
    <w:rsid w:val="00A64E48"/>
    <w:rsid w:val="00A653DA"/>
    <w:rsid w:val="00A66230"/>
    <w:rsid w:val="00A6682A"/>
    <w:rsid w:val="00A66DC4"/>
    <w:rsid w:val="00A70478"/>
    <w:rsid w:val="00A70E22"/>
    <w:rsid w:val="00A73B7F"/>
    <w:rsid w:val="00A74C8A"/>
    <w:rsid w:val="00A74F81"/>
    <w:rsid w:val="00A754B0"/>
    <w:rsid w:val="00A76FA1"/>
    <w:rsid w:val="00A80667"/>
    <w:rsid w:val="00A812AA"/>
    <w:rsid w:val="00A82977"/>
    <w:rsid w:val="00A82D43"/>
    <w:rsid w:val="00A8440C"/>
    <w:rsid w:val="00A8494C"/>
    <w:rsid w:val="00A85483"/>
    <w:rsid w:val="00A8692C"/>
    <w:rsid w:val="00A875B6"/>
    <w:rsid w:val="00A87B7C"/>
    <w:rsid w:val="00A904FF"/>
    <w:rsid w:val="00A905FB"/>
    <w:rsid w:val="00A919A7"/>
    <w:rsid w:val="00A919F2"/>
    <w:rsid w:val="00A91ED2"/>
    <w:rsid w:val="00A92448"/>
    <w:rsid w:val="00A92799"/>
    <w:rsid w:val="00A93537"/>
    <w:rsid w:val="00A935EE"/>
    <w:rsid w:val="00A936CB"/>
    <w:rsid w:val="00A93A98"/>
    <w:rsid w:val="00A94694"/>
    <w:rsid w:val="00A94D17"/>
    <w:rsid w:val="00A95D16"/>
    <w:rsid w:val="00A96724"/>
    <w:rsid w:val="00A96F91"/>
    <w:rsid w:val="00A9735C"/>
    <w:rsid w:val="00A97C1B"/>
    <w:rsid w:val="00AA2DD7"/>
    <w:rsid w:val="00AA366A"/>
    <w:rsid w:val="00AA3CF0"/>
    <w:rsid w:val="00AA4183"/>
    <w:rsid w:val="00AA457F"/>
    <w:rsid w:val="00AA4F11"/>
    <w:rsid w:val="00AA77B9"/>
    <w:rsid w:val="00AB0303"/>
    <w:rsid w:val="00AB273E"/>
    <w:rsid w:val="00AB3F18"/>
    <w:rsid w:val="00AB3F7D"/>
    <w:rsid w:val="00AB67E0"/>
    <w:rsid w:val="00AC0753"/>
    <w:rsid w:val="00AC1359"/>
    <w:rsid w:val="00AC3C31"/>
    <w:rsid w:val="00AC439B"/>
    <w:rsid w:val="00AC4EF3"/>
    <w:rsid w:val="00AC596B"/>
    <w:rsid w:val="00AC5B20"/>
    <w:rsid w:val="00AC601D"/>
    <w:rsid w:val="00AC7C36"/>
    <w:rsid w:val="00AD006F"/>
    <w:rsid w:val="00AD0C2F"/>
    <w:rsid w:val="00AD1E31"/>
    <w:rsid w:val="00AD20D2"/>
    <w:rsid w:val="00AD2BE7"/>
    <w:rsid w:val="00AD3972"/>
    <w:rsid w:val="00AD4067"/>
    <w:rsid w:val="00AD4820"/>
    <w:rsid w:val="00AD4B8A"/>
    <w:rsid w:val="00AD59B6"/>
    <w:rsid w:val="00AD7C29"/>
    <w:rsid w:val="00AD7E47"/>
    <w:rsid w:val="00AE24FE"/>
    <w:rsid w:val="00AE2AD7"/>
    <w:rsid w:val="00AE345E"/>
    <w:rsid w:val="00AE400C"/>
    <w:rsid w:val="00AE59B5"/>
    <w:rsid w:val="00AE709B"/>
    <w:rsid w:val="00AE7701"/>
    <w:rsid w:val="00AF1130"/>
    <w:rsid w:val="00AF2E5B"/>
    <w:rsid w:val="00AF3F57"/>
    <w:rsid w:val="00AF42EA"/>
    <w:rsid w:val="00AF4832"/>
    <w:rsid w:val="00AF4C45"/>
    <w:rsid w:val="00AF5B3D"/>
    <w:rsid w:val="00AF5E8D"/>
    <w:rsid w:val="00AF716F"/>
    <w:rsid w:val="00AF78AD"/>
    <w:rsid w:val="00B0113D"/>
    <w:rsid w:val="00B03098"/>
    <w:rsid w:val="00B0339B"/>
    <w:rsid w:val="00B04344"/>
    <w:rsid w:val="00B046ED"/>
    <w:rsid w:val="00B05BA9"/>
    <w:rsid w:val="00B05C2B"/>
    <w:rsid w:val="00B065F2"/>
    <w:rsid w:val="00B07613"/>
    <w:rsid w:val="00B079DB"/>
    <w:rsid w:val="00B10119"/>
    <w:rsid w:val="00B1018B"/>
    <w:rsid w:val="00B114FD"/>
    <w:rsid w:val="00B14266"/>
    <w:rsid w:val="00B14DB6"/>
    <w:rsid w:val="00B150E0"/>
    <w:rsid w:val="00B152F3"/>
    <w:rsid w:val="00B159D2"/>
    <w:rsid w:val="00B15FB2"/>
    <w:rsid w:val="00B17034"/>
    <w:rsid w:val="00B178ED"/>
    <w:rsid w:val="00B20175"/>
    <w:rsid w:val="00B208DF"/>
    <w:rsid w:val="00B216CC"/>
    <w:rsid w:val="00B2198D"/>
    <w:rsid w:val="00B220DE"/>
    <w:rsid w:val="00B2258C"/>
    <w:rsid w:val="00B23C61"/>
    <w:rsid w:val="00B24C02"/>
    <w:rsid w:val="00B25374"/>
    <w:rsid w:val="00B25507"/>
    <w:rsid w:val="00B26873"/>
    <w:rsid w:val="00B26AAF"/>
    <w:rsid w:val="00B27AB8"/>
    <w:rsid w:val="00B27AE7"/>
    <w:rsid w:val="00B30EA3"/>
    <w:rsid w:val="00B3148A"/>
    <w:rsid w:val="00B31A30"/>
    <w:rsid w:val="00B31B48"/>
    <w:rsid w:val="00B3321E"/>
    <w:rsid w:val="00B371E8"/>
    <w:rsid w:val="00B372A9"/>
    <w:rsid w:val="00B37A17"/>
    <w:rsid w:val="00B4054B"/>
    <w:rsid w:val="00B41B1A"/>
    <w:rsid w:val="00B42DC1"/>
    <w:rsid w:val="00B44537"/>
    <w:rsid w:val="00B44BF8"/>
    <w:rsid w:val="00B45F4A"/>
    <w:rsid w:val="00B46ED8"/>
    <w:rsid w:val="00B4704E"/>
    <w:rsid w:val="00B477BF"/>
    <w:rsid w:val="00B47835"/>
    <w:rsid w:val="00B47C3F"/>
    <w:rsid w:val="00B50364"/>
    <w:rsid w:val="00B50399"/>
    <w:rsid w:val="00B507C2"/>
    <w:rsid w:val="00B51194"/>
    <w:rsid w:val="00B51DAA"/>
    <w:rsid w:val="00B52FF2"/>
    <w:rsid w:val="00B53EB4"/>
    <w:rsid w:val="00B54779"/>
    <w:rsid w:val="00B55880"/>
    <w:rsid w:val="00B6086F"/>
    <w:rsid w:val="00B60AB3"/>
    <w:rsid w:val="00B633BF"/>
    <w:rsid w:val="00B63504"/>
    <w:rsid w:val="00B656EB"/>
    <w:rsid w:val="00B667AD"/>
    <w:rsid w:val="00B72092"/>
    <w:rsid w:val="00B72370"/>
    <w:rsid w:val="00B73ADF"/>
    <w:rsid w:val="00B744EB"/>
    <w:rsid w:val="00B7462C"/>
    <w:rsid w:val="00B7503C"/>
    <w:rsid w:val="00B76275"/>
    <w:rsid w:val="00B7636E"/>
    <w:rsid w:val="00B76CC5"/>
    <w:rsid w:val="00B778FF"/>
    <w:rsid w:val="00B77AA0"/>
    <w:rsid w:val="00B83FEE"/>
    <w:rsid w:val="00B8472C"/>
    <w:rsid w:val="00B85369"/>
    <w:rsid w:val="00B865CC"/>
    <w:rsid w:val="00B86BF6"/>
    <w:rsid w:val="00B86C8C"/>
    <w:rsid w:val="00B87ABC"/>
    <w:rsid w:val="00B91294"/>
    <w:rsid w:val="00B91586"/>
    <w:rsid w:val="00B91DB8"/>
    <w:rsid w:val="00B93105"/>
    <w:rsid w:val="00B9377E"/>
    <w:rsid w:val="00B93F15"/>
    <w:rsid w:val="00B95CAA"/>
    <w:rsid w:val="00B970F9"/>
    <w:rsid w:val="00B97610"/>
    <w:rsid w:val="00B97D3E"/>
    <w:rsid w:val="00BA0204"/>
    <w:rsid w:val="00BA1093"/>
    <w:rsid w:val="00BA2F5A"/>
    <w:rsid w:val="00BA345B"/>
    <w:rsid w:val="00BA4BBB"/>
    <w:rsid w:val="00BA5B4F"/>
    <w:rsid w:val="00BA5CA1"/>
    <w:rsid w:val="00BA6008"/>
    <w:rsid w:val="00BA71E6"/>
    <w:rsid w:val="00BA729B"/>
    <w:rsid w:val="00BA7F1A"/>
    <w:rsid w:val="00BB0084"/>
    <w:rsid w:val="00BB0853"/>
    <w:rsid w:val="00BB1234"/>
    <w:rsid w:val="00BB1936"/>
    <w:rsid w:val="00BB32A7"/>
    <w:rsid w:val="00BB33DB"/>
    <w:rsid w:val="00BB36F5"/>
    <w:rsid w:val="00BB4F0C"/>
    <w:rsid w:val="00BB5EB6"/>
    <w:rsid w:val="00BC022C"/>
    <w:rsid w:val="00BC0332"/>
    <w:rsid w:val="00BC0543"/>
    <w:rsid w:val="00BC1F83"/>
    <w:rsid w:val="00BC2697"/>
    <w:rsid w:val="00BC4620"/>
    <w:rsid w:val="00BC5B34"/>
    <w:rsid w:val="00BC7980"/>
    <w:rsid w:val="00BD0A8D"/>
    <w:rsid w:val="00BD1820"/>
    <w:rsid w:val="00BD1BD9"/>
    <w:rsid w:val="00BD1F8B"/>
    <w:rsid w:val="00BD26A2"/>
    <w:rsid w:val="00BD323B"/>
    <w:rsid w:val="00BD34EB"/>
    <w:rsid w:val="00BD3CC2"/>
    <w:rsid w:val="00BD49E1"/>
    <w:rsid w:val="00BE0104"/>
    <w:rsid w:val="00BE01FA"/>
    <w:rsid w:val="00BE0450"/>
    <w:rsid w:val="00BE1222"/>
    <w:rsid w:val="00BE253D"/>
    <w:rsid w:val="00BE25FC"/>
    <w:rsid w:val="00BE39CC"/>
    <w:rsid w:val="00BE55C9"/>
    <w:rsid w:val="00BE6866"/>
    <w:rsid w:val="00BE797F"/>
    <w:rsid w:val="00BE79A2"/>
    <w:rsid w:val="00BE7EA1"/>
    <w:rsid w:val="00BF1468"/>
    <w:rsid w:val="00BF17A5"/>
    <w:rsid w:val="00BF1D7E"/>
    <w:rsid w:val="00BF249D"/>
    <w:rsid w:val="00BF27CD"/>
    <w:rsid w:val="00BF2F9F"/>
    <w:rsid w:val="00BF35D3"/>
    <w:rsid w:val="00BF3B15"/>
    <w:rsid w:val="00BF4207"/>
    <w:rsid w:val="00BF470C"/>
    <w:rsid w:val="00BF4D16"/>
    <w:rsid w:val="00BF54D5"/>
    <w:rsid w:val="00BF72F1"/>
    <w:rsid w:val="00BF753F"/>
    <w:rsid w:val="00BF7F38"/>
    <w:rsid w:val="00C00125"/>
    <w:rsid w:val="00C0084E"/>
    <w:rsid w:val="00C00B0B"/>
    <w:rsid w:val="00C013F4"/>
    <w:rsid w:val="00C01F30"/>
    <w:rsid w:val="00C02F1C"/>
    <w:rsid w:val="00C03B1C"/>
    <w:rsid w:val="00C04165"/>
    <w:rsid w:val="00C04957"/>
    <w:rsid w:val="00C051AD"/>
    <w:rsid w:val="00C05935"/>
    <w:rsid w:val="00C10894"/>
    <w:rsid w:val="00C10B40"/>
    <w:rsid w:val="00C11654"/>
    <w:rsid w:val="00C11F78"/>
    <w:rsid w:val="00C120B5"/>
    <w:rsid w:val="00C148C9"/>
    <w:rsid w:val="00C14AA5"/>
    <w:rsid w:val="00C14AAC"/>
    <w:rsid w:val="00C150B0"/>
    <w:rsid w:val="00C1529B"/>
    <w:rsid w:val="00C15FDF"/>
    <w:rsid w:val="00C164BB"/>
    <w:rsid w:val="00C17C97"/>
    <w:rsid w:val="00C2041D"/>
    <w:rsid w:val="00C22547"/>
    <w:rsid w:val="00C227A1"/>
    <w:rsid w:val="00C2311A"/>
    <w:rsid w:val="00C2375F"/>
    <w:rsid w:val="00C23D4F"/>
    <w:rsid w:val="00C23DD6"/>
    <w:rsid w:val="00C23EC3"/>
    <w:rsid w:val="00C24612"/>
    <w:rsid w:val="00C2507B"/>
    <w:rsid w:val="00C26923"/>
    <w:rsid w:val="00C30CDB"/>
    <w:rsid w:val="00C3115C"/>
    <w:rsid w:val="00C31CCC"/>
    <w:rsid w:val="00C32B58"/>
    <w:rsid w:val="00C334C9"/>
    <w:rsid w:val="00C33BCD"/>
    <w:rsid w:val="00C33ED9"/>
    <w:rsid w:val="00C33FDD"/>
    <w:rsid w:val="00C34139"/>
    <w:rsid w:val="00C350CE"/>
    <w:rsid w:val="00C35823"/>
    <w:rsid w:val="00C3591F"/>
    <w:rsid w:val="00C35ADC"/>
    <w:rsid w:val="00C36A26"/>
    <w:rsid w:val="00C40CE4"/>
    <w:rsid w:val="00C41FCC"/>
    <w:rsid w:val="00C43041"/>
    <w:rsid w:val="00C443C5"/>
    <w:rsid w:val="00C45659"/>
    <w:rsid w:val="00C458D4"/>
    <w:rsid w:val="00C45A3A"/>
    <w:rsid w:val="00C46DBA"/>
    <w:rsid w:val="00C472D2"/>
    <w:rsid w:val="00C47CDE"/>
    <w:rsid w:val="00C5151F"/>
    <w:rsid w:val="00C515D6"/>
    <w:rsid w:val="00C5161C"/>
    <w:rsid w:val="00C51B32"/>
    <w:rsid w:val="00C52150"/>
    <w:rsid w:val="00C53330"/>
    <w:rsid w:val="00C54EAF"/>
    <w:rsid w:val="00C5524B"/>
    <w:rsid w:val="00C55700"/>
    <w:rsid w:val="00C568C9"/>
    <w:rsid w:val="00C57DF8"/>
    <w:rsid w:val="00C6003A"/>
    <w:rsid w:val="00C60154"/>
    <w:rsid w:val="00C60EA0"/>
    <w:rsid w:val="00C62004"/>
    <w:rsid w:val="00C641DE"/>
    <w:rsid w:val="00C64E23"/>
    <w:rsid w:val="00C6523C"/>
    <w:rsid w:val="00C65BF0"/>
    <w:rsid w:val="00C6731A"/>
    <w:rsid w:val="00C67972"/>
    <w:rsid w:val="00C67E40"/>
    <w:rsid w:val="00C711AB"/>
    <w:rsid w:val="00C713DD"/>
    <w:rsid w:val="00C71C84"/>
    <w:rsid w:val="00C71D85"/>
    <w:rsid w:val="00C72F31"/>
    <w:rsid w:val="00C73957"/>
    <w:rsid w:val="00C7443C"/>
    <w:rsid w:val="00C74C04"/>
    <w:rsid w:val="00C74CFB"/>
    <w:rsid w:val="00C75130"/>
    <w:rsid w:val="00C75640"/>
    <w:rsid w:val="00C7659E"/>
    <w:rsid w:val="00C80646"/>
    <w:rsid w:val="00C813E2"/>
    <w:rsid w:val="00C8294D"/>
    <w:rsid w:val="00C82976"/>
    <w:rsid w:val="00C82AE9"/>
    <w:rsid w:val="00C830D3"/>
    <w:rsid w:val="00C8359E"/>
    <w:rsid w:val="00C83A81"/>
    <w:rsid w:val="00C857FF"/>
    <w:rsid w:val="00C86231"/>
    <w:rsid w:val="00C867E7"/>
    <w:rsid w:val="00C87457"/>
    <w:rsid w:val="00C878CB"/>
    <w:rsid w:val="00C87A49"/>
    <w:rsid w:val="00C903B6"/>
    <w:rsid w:val="00C91A83"/>
    <w:rsid w:val="00C9204B"/>
    <w:rsid w:val="00C923D0"/>
    <w:rsid w:val="00C92957"/>
    <w:rsid w:val="00C93C36"/>
    <w:rsid w:val="00C94036"/>
    <w:rsid w:val="00C94386"/>
    <w:rsid w:val="00C94D27"/>
    <w:rsid w:val="00C94DA6"/>
    <w:rsid w:val="00C954D8"/>
    <w:rsid w:val="00C957B5"/>
    <w:rsid w:val="00C966C6"/>
    <w:rsid w:val="00C973C2"/>
    <w:rsid w:val="00CA0B9F"/>
    <w:rsid w:val="00CA1974"/>
    <w:rsid w:val="00CA1A10"/>
    <w:rsid w:val="00CA2CD1"/>
    <w:rsid w:val="00CA2EB8"/>
    <w:rsid w:val="00CA3221"/>
    <w:rsid w:val="00CA409A"/>
    <w:rsid w:val="00CA411B"/>
    <w:rsid w:val="00CA503F"/>
    <w:rsid w:val="00CA6714"/>
    <w:rsid w:val="00CA71A7"/>
    <w:rsid w:val="00CA7D68"/>
    <w:rsid w:val="00CB42E7"/>
    <w:rsid w:val="00CB7BA5"/>
    <w:rsid w:val="00CB7E27"/>
    <w:rsid w:val="00CC0381"/>
    <w:rsid w:val="00CC06F2"/>
    <w:rsid w:val="00CC085A"/>
    <w:rsid w:val="00CC165F"/>
    <w:rsid w:val="00CC1B48"/>
    <w:rsid w:val="00CC201C"/>
    <w:rsid w:val="00CC3445"/>
    <w:rsid w:val="00CC4EAF"/>
    <w:rsid w:val="00CC5092"/>
    <w:rsid w:val="00CD1ACB"/>
    <w:rsid w:val="00CD2557"/>
    <w:rsid w:val="00CD2A5A"/>
    <w:rsid w:val="00CD30E4"/>
    <w:rsid w:val="00CD44D9"/>
    <w:rsid w:val="00CD4D2E"/>
    <w:rsid w:val="00CD6264"/>
    <w:rsid w:val="00CD658F"/>
    <w:rsid w:val="00CD7943"/>
    <w:rsid w:val="00CD7BA7"/>
    <w:rsid w:val="00CE0F17"/>
    <w:rsid w:val="00CE26A3"/>
    <w:rsid w:val="00CE3099"/>
    <w:rsid w:val="00CE3406"/>
    <w:rsid w:val="00CE356D"/>
    <w:rsid w:val="00CE4032"/>
    <w:rsid w:val="00CE49E9"/>
    <w:rsid w:val="00CE53CF"/>
    <w:rsid w:val="00CE6C65"/>
    <w:rsid w:val="00CF0CA0"/>
    <w:rsid w:val="00CF1102"/>
    <w:rsid w:val="00CF1EE7"/>
    <w:rsid w:val="00CF20AD"/>
    <w:rsid w:val="00CF29E7"/>
    <w:rsid w:val="00CF4154"/>
    <w:rsid w:val="00CF47C8"/>
    <w:rsid w:val="00CF4B39"/>
    <w:rsid w:val="00CF5F1C"/>
    <w:rsid w:val="00CF6063"/>
    <w:rsid w:val="00CF69F6"/>
    <w:rsid w:val="00CF78BE"/>
    <w:rsid w:val="00D000DB"/>
    <w:rsid w:val="00D001A3"/>
    <w:rsid w:val="00D0051E"/>
    <w:rsid w:val="00D00E4D"/>
    <w:rsid w:val="00D01D47"/>
    <w:rsid w:val="00D0273F"/>
    <w:rsid w:val="00D0333A"/>
    <w:rsid w:val="00D03FBE"/>
    <w:rsid w:val="00D044AC"/>
    <w:rsid w:val="00D04C73"/>
    <w:rsid w:val="00D05AF0"/>
    <w:rsid w:val="00D05EE9"/>
    <w:rsid w:val="00D073B3"/>
    <w:rsid w:val="00D10064"/>
    <w:rsid w:val="00D100C0"/>
    <w:rsid w:val="00D10D27"/>
    <w:rsid w:val="00D1131A"/>
    <w:rsid w:val="00D136AB"/>
    <w:rsid w:val="00D139E1"/>
    <w:rsid w:val="00D13D38"/>
    <w:rsid w:val="00D14240"/>
    <w:rsid w:val="00D143A7"/>
    <w:rsid w:val="00D14964"/>
    <w:rsid w:val="00D16379"/>
    <w:rsid w:val="00D17806"/>
    <w:rsid w:val="00D20FFA"/>
    <w:rsid w:val="00D210BB"/>
    <w:rsid w:val="00D2137F"/>
    <w:rsid w:val="00D2168E"/>
    <w:rsid w:val="00D21845"/>
    <w:rsid w:val="00D219BE"/>
    <w:rsid w:val="00D2247E"/>
    <w:rsid w:val="00D2270C"/>
    <w:rsid w:val="00D22E3E"/>
    <w:rsid w:val="00D2311F"/>
    <w:rsid w:val="00D250A3"/>
    <w:rsid w:val="00D271E2"/>
    <w:rsid w:val="00D27480"/>
    <w:rsid w:val="00D277E4"/>
    <w:rsid w:val="00D27A62"/>
    <w:rsid w:val="00D30216"/>
    <w:rsid w:val="00D30B76"/>
    <w:rsid w:val="00D32B2D"/>
    <w:rsid w:val="00D33248"/>
    <w:rsid w:val="00D343A8"/>
    <w:rsid w:val="00D355AB"/>
    <w:rsid w:val="00D368D3"/>
    <w:rsid w:val="00D41428"/>
    <w:rsid w:val="00D43C45"/>
    <w:rsid w:val="00D44C8E"/>
    <w:rsid w:val="00D451A7"/>
    <w:rsid w:val="00D45FAF"/>
    <w:rsid w:val="00D50F5E"/>
    <w:rsid w:val="00D521A6"/>
    <w:rsid w:val="00D52717"/>
    <w:rsid w:val="00D53E0E"/>
    <w:rsid w:val="00D54A85"/>
    <w:rsid w:val="00D55DDB"/>
    <w:rsid w:val="00D57525"/>
    <w:rsid w:val="00D61676"/>
    <w:rsid w:val="00D639F4"/>
    <w:rsid w:val="00D64204"/>
    <w:rsid w:val="00D649C3"/>
    <w:rsid w:val="00D6588F"/>
    <w:rsid w:val="00D65F32"/>
    <w:rsid w:val="00D67CA8"/>
    <w:rsid w:val="00D73027"/>
    <w:rsid w:val="00D74D3A"/>
    <w:rsid w:val="00D753A7"/>
    <w:rsid w:val="00D7564E"/>
    <w:rsid w:val="00D759E4"/>
    <w:rsid w:val="00D764B2"/>
    <w:rsid w:val="00D766A1"/>
    <w:rsid w:val="00D80865"/>
    <w:rsid w:val="00D80CA9"/>
    <w:rsid w:val="00D82CD0"/>
    <w:rsid w:val="00D82F11"/>
    <w:rsid w:val="00D845A8"/>
    <w:rsid w:val="00D856A5"/>
    <w:rsid w:val="00D86203"/>
    <w:rsid w:val="00D87304"/>
    <w:rsid w:val="00D87F35"/>
    <w:rsid w:val="00D9159F"/>
    <w:rsid w:val="00D9167B"/>
    <w:rsid w:val="00D927FA"/>
    <w:rsid w:val="00D92878"/>
    <w:rsid w:val="00D92A00"/>
    <w:rsid w:val="00D92A12"/>
    <w:rsid w:val="00D9350C"/>
    <w:rsid w:val="00D946C2"/>
    <w:rsid w:val="00D952D0"/>
    <w:rsid w:val="00D963C9"/>
    <w:rsid w:val="00D963D5"/>
    <w:rsid w:val="00D973E8"/>
    <w:rsid w:val="00DA0947"/>
    <w:rsid w:val="00DA0DE2"/>
    <w:rsid w:val="00DA0F46"/>
    <w:rsid w:val="00DA10EC"/>
    <w:rsid w:val="00DA196D"/>
    <w:rsid w:val="00DA5DDD"/>
    <w:rsid w:val="00DA63AA"/>
    <w:rsid w:val="00DB0822"/>
    <w:rsid w:val="00DB0D2E"/>
    <w:rsid w:val="00DB2389"/>
    <w:rsid w:val="00DB3586"/>
    <w:rsid w:val="00DB47AE"/>
    <w:rsid w:val="00DB6361"/>
    <w:rsid w:val="00DB7818"/>
    <w:rsid w:val="00DB7D1C"/>
    <w:rsid w:val="00DC0DD3"/>
    <w:rsid w:val="00DC15EA"/>
    <w:rsid w:val="00DC4E9F"/>
    <w:rsid w:val="00DC5236"/>
    <w:rsid w:val="00DC7508"/>
    <w:rsid w:val="00DD045E"/>
    <w:rsid w:val="00DD177A"/>
    <w:rsid w:val="00DD221D"/>
    <w:rsid w:val="00DD3084"/>
    <w:rsid w:val="00DD32F1"/>
    <w:rsid w:val="00DD3981"/>
    <w:rsid w:val="00DD39F8"/>
    <w:rsid w:val="00DD3E4E"/>
    <w:rsid w:val="00DD4196"/>
    <w:rsid w:val="00DD468A"/>
    <w:rsid w:val="00DD5E7E"/>
    <w:rsid w:val="00DE1BB1"/>
    <w:rsid w:val="00DE281D"/>
    <w:rsid w:val="00DE3470"/>
    <w:rsid w:val="00DE3C31"/>
    <w:rsid w:val="00DE4185"/>
    <w:rsid w:val="00DE57DF"/>
    <w:rsid w:val="00DE6865"/>
    <w:rsid w:val="00DE69A2"/>
    <w:rsid w:val="00DF133D"/>
    <w:rsid w:val="00DF169E"/>
    <w:rsid w:val="00DF174A"/>
    <w:rsid w:val="00DF1A1F"/>
    <w:rsid w:val="00DF331A"/>
    <w:rsid w:val="00DF50FE"/>
    <w:rsid w:val="00DF5442"/>
    <w:rsid w:val="00DF5E46"/>
    <w:rsid w:val="00DF60CC"/>
    <w:rsid w:val="00DF69F8"/>
    <w:rsid w:val="00DF7FC2"/>
    <w:rsid w:val="00E005D3"/>
    <w:rsid w:val="00E00725"/>
    <w:rsid w:val="00E01A57"/>
    <w:rsid w:val="00E01D14"/>
    <w:rsid w:val="00E04156"/>
    <w:rsid w:val="00E066DF"/>
    <w:rsid w:val="00E06728"/>
    <w:rsid w:val="00E06EAE"/>
    <w:rsid w:val="00E07170"/>
    <w:rsid w:val="00E075DD"/>
    <w:rsid w:val="00E12553"/>
    <w:rsid w:val="00E12E2D"/>
    <w:rsid w:val="00E16A53"/>
    <w:rsid w:val="00E1732B"/>
    <w:rsid w:val="00E17846"/>
    <w:rsid w:val="00E259D5"/>
    <w:rsid w:val="00E25D72"/>
    <w:rsid w:val="00E25E29"/>
    <w:rsid w:val="00E25E62"/>
    <w:rsid w:val="00E25EBF"/>
    <w:rsid w:val="00E2697C"/>
    <w:rsid w:val="00E26A70"/>
    <w:rsid w:val="00E26CBB"/>
    <w:rsid w:val="00E2704E"/>
    <w:rsid w:val="00E279B2"/>
    <w:rsid w:val="00E27B08"/>
    <w:rsid w:val="00E27E25"/>
    <w:rsid w:val="00E3214E"/>
    <w:rsid w:val="00E325D1"/>
    <w:rsid w:val="00E331C7"/>
    <w:rsid w:val="00E34A61"/>
    <w:rsid w:val="00E34F28"/>
    <w:rsid w:val="00E367E6"/>
    <w:rsid w:val="00E37A15"/>
    <w:rsid w:val="00E37A84"/>
    <w:rsid w:val="00E37D7B"/>
    <w:rsid w:val="00E37E9F"/>
    <w:rsid w:val="00E40619"/>
    <w:rsid w:val="00E40B39"/>
    <w:rsid w:val="00E4166D"/>
    <w:rsid w:val="00E41FF5"/>
    <w:rsid w:val="00E42A61"/>
    <w:rsid w:val="00E433BF"/>
    <w:rsid w:val="00E44459"/>
    <w:rsid w:val="00E45006"/>
    <w:rsid w:val="00E45134"/>
    <w:rsid w:val="00E469CF"/>
    <w:rsid w:val="00E46E7D"/>
    <w:rsid w:val="00E47B56"/>
    <w:rsid w:val="00E50497"/>
    <w:rsid w:val="00E52C4E"/>
    <w:rsid w:val="00E53D73"/>
    <w:rsid w:val="00E54B17"/>
    <w:rsid w:val="00E557A5"/>
    <w:rsid w:val="00E567D0"/>
    <w:rsid w:val="00E567E6"/>
    <w:rsid w:val="00E57914"/>
    <w:rsid w:val="00E57993"/>
    <w:rsid w:val="00E6059D"/>
    <w:rsid w:val="00E6071F"/>
    <w:rsid w:val="00E60ABF"/>
    <w:rsid w:val="00E60C83"/>
    <w:rsid w:val="00E60DF7"/>
    <w:rsid w:val="00E610C1"/>
    <w:rsid w:val="00E6136F"/>
    <w:rsid w:val="00E61989"/>
    <w:rsid w:val="00E61C1F"/>
    <w:rsid w:val="00E62F82"/>
    <w:rsid w:val="00E651BA"/>
    <w:rsid w:val="00E66D04"/>
    <w:rsid w:val="00E67290"/>
    <w:rsid w:val="00E67F99"/>
    <w:rsid w:val="00E71786"/>
    <w:rsid w:val="00E7240F"/>
    <w:rsid w:val="00E73D87"/>
    <w:rsid w:val="00E77690"/>
    <w:rsid w:val="00E77B14"/>
    <w:rsid w:val="00E77F43"/>
    <w:rsid w:val="00E80887"/>
    <w:rsid w:val="00E80CFF"/>
    <w:rsid w:val="00E8116D"/>
    <w:rsid w:val="00E81572"/>
    <w:rsid w:val="00E81A5C"/>
    <w:rsid w:val="00E82B12"/>
    <w:rsid w:val="00E83725"/>
    <w:rsid w:val="00E84C73"/>
    <w:rsid w:val="00E85897"/>
    <w:rsid w:val="00E90D1E"/>
    <w:rsid w:val="00E913FA"/>
    <w:rsid w:val="00E917CC"/>
    <w:rsid w:val="00E91A55"/>
    <w:rsid w:val="00E92882"/>
    <w:rsid w:val="00E930DF"/>
    <w:rsid w:val="00E938F7"/>
    <w:rsid w:val="00E94159"/>
    <w:rsid w:val="00E97B6E"/>
    <w:rsid w:val="00EA0A77"/>
    <w:rsid w:val="00EA15E7"/>
    <w:rsid w:val="00EA1AEF"/>
    <w:rsid w:val="00EA25DB"/>
    <w:rsid w:val="00EA39FF"/>
    <w:rsid w:val="00EA5B4E"/>
    <w:rsid w:val="00EA5D92"/>
    <w:rsid w:val="00EA741D"/>
    <w:rsid w:val="00EA7BAA"/>
    <w:rsid w:val="00EB0271"/>
    <w:rsid w:val="00EB1577"/>
    <w:rsid w:val="00EB2131"/>
    <w:rsid w:val="00EB2297"/>
    <w:rsid w:val="00EB2591"/>
    <w:rsid w:val="00EB2A79"/>
    <w:rsid w:val="00EB3FEA"/>
    <w:rsid w:val="00EB59E7"/>
    <w:rsid w:val="00EB78B0"/>
    <w:rsid w:val="00EB7A07"/>
    <w:rsid w:val="00EC17E7"/>
    <w:rsid w:val="00EC19CA"/>
    <w:rsid w:val="00EC2A5B"/>
    <w:rsid w:val="00EC39DF"/>
    <w:rsid w:val="00EC6686"/>
    <w:rsid w:val="00EC6820"/>
    <w:rsid w:val="00EC6C52"/>
    <w:rsid w:val="00ED1274"/>
    <w:rsid w:val="00ED1906"/>
    <w:rsid w:val="00ED1CCC"/>
    <w:rsid w:val="00ED1F8A"/>
    <w:rsid w:val="00ED4FA9"/>
    <w:rsid w:val="00ED5EBD"/>
    <w:rsid w:val="00ED647A"/>
    <w:rsid w:val="00ED647B"/>
    <w:rsid w:val="00ED694A"/>
    <w:rsid w:val="00ED7006"/>
    <w:rsid w:val="00ED71D2"/>
    <w:rsid w:val="00ED7FE7"/>
    <w:rsid w:val="00EE086A"/>
    <w:rsid w:val="00EE090E"/>
    <w:rsid w:val="00EE241E"/>
    <w:rsid w:val="00EE3A6C"/>
    <w:rsid w:val="00EE410A"/>
    <w:rsid w:val="00EE547C"/>
    <w:rsid w:val="00EE5581"/>
    <w:rsid w:val="00EE5BC6"/>
    <w:rsid w:val="00EE6EBF"/>
    <w:rsid w:val="00EF090D"/>
    <w:rsid w:val="00EF320F"/>
    <w:rsid w:val="00EF3806"/>
    <w:rsid w:val="00EF4951"/>
    <w:rsid w:val="00EF5CB5"/>
    <w:rsid w:val="00EF6ABC"/>
    <w:rsid w:val="00EF75D6"/>
    <w:rsid w:val="00EF7E78"/>
    <w:rsid w:val="00F006B7"/>
    <w:rsid w:val="00F010B2"/>
    <w:rsid w:val="00F01170"/>
    <w:rsid w:val="00F01CBC"/>
    <w:rsid w:val="00F02D89"/>
    <w:rsid w:val="00F033BB"/>
    <w:rsid w:val="00F11A61"/>
    <w:rsid w:val="00F11C8B"/>
    <w:rsid w:val="00F11DB2"/>
    <w:rsid w:val="00F1248E"/>
    <w:rsid w:val="00F13150"/>
    <w:rsid w:val="00F1384A"/>
    <w:rsid w:val="00F14988"/>
    <w:rsid w:val="00F149C4"/>
    <w:rsid w:val="00F14F29"/>
    <w:rsid w:val="00F204B5"/>
    <w:rsid w:val="00F21181"/>
    <w:rsid w:val="00F211AB"/>
    <w:rsid w:val="00F22738"/>
    <w:rsid w:val="00F22EF4"/>
    <w:rsid w:val="00F236AA"/>
    <w:rsid w:val="00F23846"/>
    <w:rsid w:val="00F24264"/>
    <w:rsid w:val="00F25E45"/>
    <w:rsid w:val="00F2745B"/>
    <w:rsid w:val="00F31FAF"/>
    <w:rsid w:val="00F332AB"/>
    <w:rsid w:val="00F336F6"/>
    <w:rsid w:val="00F33B68"/>
    <w:rsid w:val="00F366E6"/>
    <w:rsid w:val="00F368EE"/>
    <w:rsid w:val="00F4016A"/>
    <w:rsid w:val="00F40D02"/>
    <w:rsid w:val="00F4187B"/>
    <w:rsid w:val="00F4391D"/>
    <w:rsid w:val="00F4426A"/>
    <w:rsid w:val="00F45141"/>
    <w:rsid w:val="00F47990"/>
    <w:rsid w:val="00F5025A"/>
    <w:rsid w:val="00F515E8"/>
    <w:rsid w:val="00F51958"/>
    <w:rsid w:val="00F52040"/>
    <w:rsid w:val="00F52995"/>
    <w:rsid w:val="00F52AED"/>
    <w:rsid w:val="00F52DF3"/>
    <w:rsid w:val="00F54890"/>
    <w:rsid w:val="00F564CC"/>
    <w:rsid w:val="00F56886"/>
    <w:rsid w:val="00F57BFA"/>
    <w:rsid w:val="00F57D82"/>
    <w:rsid w:val="00F605A8"/>
    <w:rsid w:val="00F60EEA"/>
    <w:rsid w:val="00F61054"/>
    <w:rsid w:val="00F62635"/>
    <w:rsid w:val="00F6316C"/>
    <w:rsid w:val="00F63655"/>
    <w:rsid w:val="00F659BE"/>
    <w:rsid w:val="00F66910"/>
    <w:rsid w:val="00F67543"/>
    <w:rsid w:val="00F67EB7"/>
    <w:rsid w:val="00F71379"/>
    <w:rsid w:val="00F713E6"/>
    <w:rsid w:val="00F724B5"/>
    <w:rsid w:val="00F74E2D"/>
    <w:rsid w:val="00F75375"/>
    <w:rsid w:val="00F773AD"/>
    <w:rsid w:val="00F77AF5"/>
    <w:rsid w:val="00F81A6B"/>
    <w:rsid w:val="00F81AF2"/>
    <w:rsid w:val="00F8328C"/>
    <w:rsid w:val="00F84606"/>
    <w:rsid w:val="00F8486C"/>
    <w:rsid w:val="00F85900"/>
    <w:rsid w:val="00F8596F"/>
    <w:rsid w:val="00F8740F"/>
    <w:rsid w:val="00F87AD1"/>
    <w:rsid w:val="00F9041B"/>
    <w:rsid w:val="00F91860"/>
    <w:rsid w:val="00F919C6"/>
    <w:rsid w:val="00F92393"/>
    <w:rsid w:val="00F93F73"/>
    <w:rsid w:val="00F94447"/>
    <w:rsid w:val="00F94D83"/>
    <w:rsid w:val="00F9608D"/>
    <w:rsid w:val="00F96E2F"/>
    <w:rsid w:val="00F97ADE"/>
    <w:rsid w:val="00FA0E0F"/>
    <w:rsid w:val="00FA194E"/>
    <w:rsid w:val="00FA6403"/>
    <w:rsid w:val="00FA6EC4"/>
    <w:rsid w:val="00FA775C"/>
    <w:rsid w:val="00FB06BA"/>
    <w:rsid w:val="00FB0D86"/>
    <w:rsid w:val="00FB195B"/>
    <w:rsid w:val="00FB1C20"/>
    <w:rsid w:val="00FB465C"/>
    <w:rsid w:val="00FB4666"/>
    <w:rsid w:val="00FB4F70"/>
    <w:rsid w:val="00FB5AFA"/>
    <w:rsid w:val="00FB67DD"/>
    <w:rsid w:val="00FB72B6"/>
    <w:rsid w:val="00FB7692"/>
    <w:rsid w:val="00FB79F0"/>
    <w:rsid w:val="00FC04E3"/>
    <w:rsid w:val="00FC2304"/>
    <w:rsid w:val="00FC2334"/>
    <w:rsid w:val="00FC284F"/>
    <w:rsid w:val="00FC41CE"/>
    <w:rsid w:val="00FC4AE2"/>
    <w:rsid w:val="00FC7994"/>
    <w:rsid w:val="00FC79B6"/>
    <w:rsid w:val="00FD1D40"/>
    <w:rsid w:val="00FD323F"/>
    <w:rsid w:val="00FD3253"/>
    <w:rsid w:val="00FD331F"/>
    <w:rsid w:val="00FD3E9F"/>
    <w:rsid w:val="00FD63F9"/>
    <w:rsid w:val="00FD6DFA"/>
    <w:rsid w:val="00FD7072"/>
    <w:rsid w:val="00FD7630"/>
    <w:rsid w:val="00FE1ABE"/>
    <w:rsid w:val="00FE1DEF"/>
    <w:rsid w:val="00FE1F43"/>
    <w:rsid w:val="00FE2772"/>
    <w:rsid w:val="00FE28D1"/>
    <w:rsid w:val="00FE3420"/>
    <w:rsid w:val="00FE43C5"/>
    <w:rsid w:val="00FE4A5E"/>
    <w:rsid w:val="00FE7558"/>
    <w:rsid w:val="00FF1851"/>
    <w:rsid w:val="00FF3E6C"/>
    <w:rsid w:val="00FF40F0"/>
    <w:rsid w:val="00FF4D3B"/>
    <w:rsid w:val="00FF5D8A"/>
    <w:rsid w:val="00FF7B8E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D6186"/>
  <w15:docId w15:val="{CE55B7E7-F7E2-4432-9C32-D72FA5C5B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236E"/>
    <w:pPr>
      <w:widowControl w:val="0"/>
      <w:jc w:val="both"/>
    </w:pPr>
    <w:rPr>
      <w:kern w:val="2"/>
      <w:szCs w:val="24"/>
    </w:rPr>
  </w:style>
  <w:style w:type="paragraph" w:styleId="1">
    <w:name w:val="heading 1"/>
    <w:basedOn w:val="a"/>
    <w:next w:val="a0"/>
    <w:link w:val="10"/>
    <w:qFormat/>
    <w:rsid w:val="004A447E"/>
    <w:pPr>
      <w:keepNext/>
      <w:keepLines/>
      <w:numPr>
        <w:numId w:val="2"/>
      </w:numPr>
      <w:outlineLvl w:val="0"/>
    </w:pPr>
    <w:rPr>
      <w:rFonts w:eastAsia="黑体"/>
      <w:bCs/>
      <w:kern w:val="44"/>
      <w:sz w:val="32"/>
      <w:szCs w:val="32"/>
    </w:rPr>
  </w:style>
  <w:style w:type="paragraph" w:styleId="2">
    <w:name w:val="heading 2"/>
    <w:basedOn w:val="a"/>
    <w:next w:val="a0"/>
    <w:link w:val="20"/>
    <w:qFormat/>
    <w:rsid w:val="005C5F5A"/>
    <w:pPr>
      <w:keepNext/>
      <w:keepLines/>
      <w:numPr>
        <w:ilvl w:val="1"/>
        <w:numId w:val="1"/>
      </w:numPr>
      <w:tabs>
        <w:tab w:val="clear" w:pos="936"/>
        <w:tab w:val="num" w:pos="709"/>
      </w:tabs>
      <w:ind w:left="709" w:hanging="709"/>
      <w:outlineLvl w:val="1"/>
    </w:pPr>
    <w:rPr>
      <w:rFonts w:eastAsia="黑体" w:hAnsi="Arial"/>
      <w:bCs/>
      <w:sz w:val="28"/>
      <w:szCs w:val="28"/>
    </w:rPr>
  </w:style>
  <w:style w:type="paragraph" w:styleId="3">
    <w:name w:val="heading 3"/>
    <w:basedOn w:val="a"/>
    <w:next w:val="a0"/>
    <w:link w:val="30"/>
    <w:qFormat/>
    <w:rsid w:val="006A6230"/>
    <w:pPr>
      <w:keepNext/>
      <w:keepLines/>
      <w:numPr>
        <w:ilvl w:val="2"/>
        <w:numId w:val="1"/>
      </w:numPr>
      <w:tabs>
        <w:tab w:val="clear" w:pos="720"/>
        <w:tab w:val="num" w:pos="993"/>
      </w:tabs>
      <w:snapToGrid w:val="0"/>
      <w:spacing w:line="300" w:lineRule="auto"/>
      <w:ind w:left="993" w:hanging="993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"/>
    <w:next w:val="a0"/>
    <w:link w:val="40"/>
    <w:qFormat/>
    <w:rsid w:val="008E035A"/>
    <w:pPr>
      <w:keepNext/>
      <w:keepLines/>
      <w:numPr>
        <w:ilvl w:val="3"/>
        <w:numId w:val="1"/>
      </w:numPr>
      <w:spacing w:line="300" w:lineRule="auto"/>
      <w:ind w:left="862" w:hanging="862"/>
      <w:outlineLvl w:val="3"/>
    </w:pPr>
    <w:rPr>
      <w:rFonts w:eastAsia="黑体"/>
      <w:bCs/>
      <w:sz w:val="24"/>
      <w:szCs w:val="28"/>
    </w:rPr>
  </w:style>
  <w:style w:type="paragraph" w:styleId="5">
    <w:name w:val="heading 5"/>
    <w:basedOn w:val="a"/>
    <w:next w:val="a"/>
    <w:link w:val="50"/>
    <w:qFormat/>
    <w:rsid w:val="00FE755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FE755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0"/>
    <w:qFormat/>
    <w:rsid w:val="00FE755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qFormat/>
    <w:rsid w:val="00FE755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qFormat/>
    <w:rsid w:val="00FE755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 First Indent"/>
    <w:basedOn w:val="a"/>
    <w:link w:val="a4"/>
    <w:rsid w:val="0006236E"/>
    <w:pPr>
      <w:snapToGrid w:val="0"/>
      <w:spacing w:line="300" w:lineRule="auto"/>
      <w:ind w:firstLineChars="200" w:firstLine="480"/>
    </w:pPr>
    <w:rPr>
      <w:rFonts w:eastAsia="仿宋_GB2312"/>
      <w:sz w:val="24"/>
    </w:rPr>
  </w:style>
  <w:style w:type="character" w:customStyle="1" w:styleId="a4">
    <w:name w:val="正文首行缩进 字符"/>
    <w:basedOn w:val="a5"/>
    <w:link w:val="a0"/>
    <w:rsid w:val="0006236E"/>
    <w:rPr>
      <w:rFonts w:ascii="Times New Roman" w:eastAsia="仿宋_GB2312" w:hAnsi="Times New Roman" w:cs="Times New Roman"/>
      <w:sz w:val="24"/>
      <w:szCs w:val="24"/>
    </w:rPr>
  </w:style>
  <w:style w:type="character" w:customStyle="1" w:styleId="a5">
    <w:name w:val="正文文本 字符"/>
    <w:basedOn w:val="a1"/>
    <w:link w:val="a6"/>
    <w:rsid w:val="00FE7558"/>
    <w:rPr>
      <w:rFonts w:ascii="Times New Roman" w:eastAsia="宋体" w:hAnsi="Times New Roman" w:cs="Times New Roman"/>
      <w:sz w:val="24"/>
      <w:szCs w:val="24"/>
    </w:rPr>
  </w:style>
  <w:style w:type="paragraph" w:styleId="a6">
    <w:name w:val="Body Text"/>
    <w:basedOn w:val="a"/>
    <w:link w:val="a5"/>
    <w:rsid w:val="00FE7558"/>
    <w:pPr>
      <w:spacing w:line="360" w:lineRule="auto"/>
    </w:pPr>
    <w:rPr>
      <w:sz w:val="24"/>
    </w:rPr>
  </w:style>
  <w:style w:type="character" w:customStyle="1" w:styleId="10">
    <w:name w:val="标题 1 字符"/>
    <w:basedOn w:val="a1"/>
    <w:link w:val="1"/>
    <w:rsid w:val="004A447E"/>
    <w:rPr>
      <w:rFonts w:eastAsia="黑体"/>
      <w:bCs/>
      <w:kern w:val="44"/>
      <w:sz w:val="32"/>
      <w:szCs w:val="32"/>
    </w:rPr>
  </w:style>
  <w:style w:type="character" w:customStyle="1" w:styleId="20">
    <w:name w:val="标题 2 字符"/>
    <w:basedOn w:val="a1"/>
    <w:link w:val="2"/>
    <w:rsid w:val="005C5F5A"/>
    <w:rPr>
      <w:rFonts w:eastAsia="黑体" w:hAnsi="Arial"/>
      <w:bCs/>
      <w:kern w:val="2"/>
      <w:sz w:val="28"/>
      <w:szCs w:val="28"/>
    </w:rPr>
  </w:style>
  <w:style w:type="character" w:customStyle="1" w:styleId="30">
    <w:name w:val="标题 3 字符"/>
    <w:basedOn w:val="a1"/>
    <w:link w:val="3"/>
    <w:rsid w:val="006A6230"/>
    <w:rPr>
      <w:rFonts w:eastAsia="黑体"/>
      <w:bCs/>
      <w:kern w:val="2"/>
      <w:sz w:val="28"/>
      <w:szCs w:val="32"/>
    </w:rPr>
  </w:style>
  <w:style w:type="character" w:customStyle="1" w:styleId="40">
    <w:name w:val="标题 4 字符"/>
    <w:basedOn w:val="a1"/>
    <w:link w:val="4"/>
    <w:rsid w:val="008E035A"/>
    <w:rPr>
      <w:rFonts w:eastAsia="黑体"/>
      <w:bCs/>
      <w:kern w:val="2"/>
      <w:sz w:val="24"/>
      <w:szCs w:val="28"/>
    </w:rPr>
  </w:style>
  <w:style w:type="character" w:customStyle="1" w:styleId="50">
    <w:name w:val="标题 5 字符"/>
    <w:basedOn w:val="a1"/>
    <w:link w:val="5"/>
    <w:rsid w:val="00FE7558"/>
    <w:rPr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rsid w:val="00FE7558"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rsid w:val="00FE7558"/>
    <w:rPr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rsid w:val="00FE7558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1"/>
    <w:link w:val="9"/>
    <w:rsid w:val="00FE7558"/>
    <w:rPr>
      <w:rFonts w:ascii="Arial" w:eastAsia="黑体" w:hAnsi="Arial"/>
      <w:kern w:val="2"/>
      <w:szCs w:val="21"/>
    </w:rPr>
  </w:style>
  <w:style w:type="paragraph" w:styleId="a7">
    <w:name w:val="header"/>
    <w:basedOn w:val="a"/>
    <w:link w:val="a8"/>
    <w:uiPriority w:val="99"/>
    <w:rsid w:val="00FE75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FE7558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rsid w:val="00FE75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FE7558"/>
    <w:rPr>
      <w:rFonts w:ascii="Times New Roman" w:eastAsia="宋体" w:hAnsi="Times New Roman" w:cs="Times New Roman"/>
      <w:sz w:val="18"/>
      <w:szCs w:val="18"/>
    </w:rPr>
  </w:style>
  <w:style w:type="character" w:styleId="ab">
    <w:name w:val="page number"/>
    <w:basedOn w:val="a1"/>
    <w:rsid w:val="00FE7558"/>
  </w:style>
  <w:style w:type="character" w:styleId="ac">
    <w:name w:val="Hyperlink"/>
    <w:basedOn w:val="a1"/>
    <w:uiPriority w:val="99"/>
    <w:rsid w:val="00FE7558"/>
    <w:rPr>
      <w:strike w:val="0"/>
      <w:dstrike w:val="0"/>
      <w:color w:val="666666"/>
      <w:u w:val="none"/>
      <w:effect w:val="none"/>
    </w:rPr>
  </w:style>
  <w:style w:type="character" w:styleId="ad">
    <w:name w:val="Strong"/>
    <w:basedOn w:val="a1"/>
    <w:qFormat/>
    <w:rsid w:val="00FE7558"/>
    <w:rPr>
      <w:b/>
      <w:bCs/>
    </w:rPr>
  </w:style>
  <w:style w:type="paragraph" w:styleId="ae">
    <w:name w:val="Document Map"/>
    <w:basedOn w:val="a"/>
    <w:link w:val="af"/>
    <w:semiHidden/>
    <w:rsid w:val="00FE7558"/>
    <w:pPr>
      <w:shd w:val="clear" w:color="auto" w:fill="000080"/>
    </w:pPr>
  </w:style>
  <w:style w:type="character" w:customStyle="1" w:styleId="af">
    <w:name w:val="文档结构图 字符"/>
    <w:basedOn w:val="a1"/>
    <w:link w:val="ae"/>
    <w:semiHidden/>
    <w:rsid w:val="00FE7558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f0">
    <w:name w:val="Normal (Web)"/>
    <w:basedOn w:val="a"/>
    <w:uiPriority w:val="99"/>
    <w:rsid w:val="00FE755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listarea">
    <w:name w:val="listarea"/>
    <w:basedOn w:val="a"/>
    <w:rsid w:val="00FE755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1">
    <w:name w:val="Title"/>
    <w:basedOn w:val="a"/>
    <w:next w:val="a"/>
    <w:link w:val="af2"/>
    <w:qFormat/>
    <w:rsid w:val="005E4F6B"/>
    <w:pPr>
      <w:spacing w:before="240" w:after="60"/>
      <w:jc w:val="center"/>
      <w:outlineLvl w:val="0"/>
    </w:pPr>
    <w:rPr>
      <w:rFonts w:ascii="Arial" w:eastAsia="黑体" w:hAnsi="Arial"/>
      <w:bCs/>
      <w:sz w:val="48"/>
      <w:szCs w:val="36"/>
    </w:rPr>
  </w:style>
  <w:style w:type="character" w:customStyle="1" w:styleId="af2">
    <w:name w:val="标题 字符"/>
    <w:basedOn w:val="a1"/>
    <w:link w:val="af1"/>
    <w:rsid w:val="005E4F6B"/>
    <w:rPr>
      <w:rFonts w:ascii="Arial" w:eastAsia="黑体" w:hAnsi="Arial"/>
      <w:bCs/>
      <w:kern w:val="2"/>
      <w:sz w:val="48"/>
      <w:szCs w:val="36"/>
    </w:rPr>
  </w:style>
  <w:style w:type="paragraph" w:styleId="af3">
    <w:name w:val="List Paragraph"/>
    <w:basedOn w:val="a"/>
    <w:uiPriority w:val="34"/>
    <w:qFormat/>
    <w:rsid w:val="002F02B7"/>
    <w:pPr>
      <w:ind w:firstLineChars="200" w:firstLine="420"/>
    </w:pPr>
  </w:style>
  <w:style w:type="paragraph" w:styleId="af4">
    <w:name w:val="Balloon Text"/>
    <w:basedOn w:val="a"/>
    <w:link w:val="af5"/>
    <w:rsid w:val="005C5F5A"/>
    <w:rPr>
      <w:sz w:val="18"/>
      <w:szCs w:val="18"/>
    </w:rPr>
  </w:style>
  <w:style w:type="character" w:customStyle="1" w:styleId="af5">
    <w:name w:val="批注框文本 字符"/>
    <w:basedOn w:val="a1"/>
    <w:link w:val="af4"/>
    <w:rsid w:val="005C5F5A"/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291C2F"/>
  </w:style>
  <w:style w:type="paragraph" w:styleId="21">
    <w:name w:val="toc 2"/>
    <w:basedOn w:val="a"/>
    <w:next w:val="a"/>
    <w:autoRedefine/>
    <w:uiPriority w:val="39"/>
    <w:rsid w:val="00291C2F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291C2F"/>
    <w:pPr>
      <w:ind w:leftChars="400" w:left="840"/>
    </w:pPr>
  </w:style>
  <w:style w:type="character" w:styleId="af6">
    <w:name w:val="Placeholder Text"/>
    <w:basedOn w:val="a1"/>
    <w:uiPriority w:val="99"/>
    <w:semiHidden/>
    <w:rsid w:val="003C610B"/>
    <w:rPr>
      <w:color w:val="808080"/>
    </w:rPr>
  </w:style>
  <w:style w:type="paragraph" w:customStyle="1" w:styleId="af7">
    <w:name w:val="图标题"/>
    <w:basedOn w:val="a"/>
    <w:autoRedefine/>
    <w:rsid w:val="008E035A"/>
    <w:pPr>
      <w:jc w:val="center"/>
    </w:pPr>
    <w:rPr>
      <w:rFonts w:ascii="宋体" w:hAnsi="宋体"/>
      <w:sz w:val="24"/>
    </w:rPr>
  </w:style>
  <w:style w:type="table" w:styleId="af8">
    <w:name w:val="Table Grid"/>
    <w:basedOn w:val="a2"/>
    <w:rsid w:val="0005378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2">
    <w:name w:val="网格型1"/>
    <w:basedOn w:val="a2"/>
    <w:next w:val="af8"/>
    <w:rsid w:val="0005378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41">
    <w:name w:val="toc 4"/>
    <w:basedOn w:val="a"/>
    <w:next w:val="a"/>
    <w:autoRedefine/>
    <w:uiPriority w:val="39"/>
    <w:unhideWhenUsed/>
    <w:rsid w:val="00694C4B"/>
    <w:pPr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51">
    <w:name w:val="toc 5"/>
    <w:basedOn w:val="a"/>
    <w:next w:val="a"/>
    <w:autoRedefine/>
    <w:uiPriority w:val="39"/>
    <w:unhideWhenUsed/>
    <w:rsid w:val="00694C4B"/>
    <w:pPr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694C4B"/>
    <w:pPr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694C4B"/>
    <w:pPr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81">
    <w:name w:val="toc 8"/>
    <w:basedOn w:val="a"/>
    <w:next w:val="a"/>
    <w:autoRedefine/>
    <w:uiPriority w:val="39"/>
    <w:unhideWhenUsed/>
    <w:rsid w:val="00694C4B"/>
    <w:pPr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694C4B"/>
    <w:pPr>
      <w:ind w:leftChars="1600" w:left="3360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13">
    <w:name w:val="未处理的提及1"/>
    <w:basedOn w:val="a1"/>
    <w:uiPriority w:val="99"/>
    <w:semiHidden/>
    <w:unhideWhenUsed/>
    <w:rsid w:val="00510B2A"/>
    <w:rPr>
      <w:color w:val="605E5C"/>
      <w:shd w:val="clear" w:color="auto" w:fill="E1DFDD"/>
    </w:rPr>
  </w:style>
  <w:style w:type="paragraph" w:styleId="af9">
    <w:name w:val="footnote text"/>
    <w:basedOn w:val="a"/>
    <w:link w:val="afa"/>
    <w:semiHidden/>
    <w:unhideWhenUsed/>
    <w:rsid w:val="00CC3445"/>
    <w:pPr>
      <w:snapToGrid w:val="0"/>
      <w:jc w:val="left"/>
    </w:pPr>
    <w:rPr>
      <w:sz w:val="18"/>
      <w:szCs w:val="18"/>
    </w:rPr>
  </w:style>
  <w:style w:type="character" w:customStyle="1" w:styleId="afa">
    <w:name w:val="脚注文本 字符"/>
    <w:basedOn w:val="a1"/>
    <w:link w:val="af9"/>
    <w:semiHidden/>
    <w:rsid w:val="00CC3445"/>
    <w:rPr>
      <w:kern w:val="2"/>
      <w:sz w:val="18"/>
      <w:szCs w:val="18"/>
    </w:rPr>
  </w:style>
  <w:style w:type="character" w:styleId="afb">
    <w:name w:val="footnote reference"/>
    <w:basedOn w:val="a1"/>
    <w:semiHidden/>
    <w:unhideWhenUsed/>
    <w:rsid w:val="00CC3445"/>
    <w:rPr>
      <w:vertAlign w:val="superscript"/>
    </w:rPr>
  </w:style>
  <w:style w:type="character" w:styleId="afc">
    <w:name w:val="annotation reference"/>
    <w:basedOn w:val="a1"/>
    <w:semiHidden/>
    <w:unhideWhenUsed/>
    <w:rsid w:val="00A521E7"/>
    <w:rPr>
      <w:sz w:val="21"/>
      <w:szCs w:val="21"/>
    </w:rPr>
  </w:style>
  <w:style w:type="paragraph" w:styleId="afd">
    <w:name w:val="annotation text"/>
    <w:basedOn w:val="a"/>
    <w:link w:val="afe"/>
    <w:semiHidden/>
    <w:unhideWhenUsed/>
    <w:rsid w:val="00A521E7"/>
    <w:pPr>
      <w:jc w:val="left"/>
    </w:pPr>
  </w:style>
  <w:style w:type="character" w:customStyle="1" w:styleId="afe">
    <w:name w:val="批注文字 字符"/>
    <w:basedOn w:val="a1"/>
    <w:link w:val="afd"/>
    <w:semiHidden/>
    <w:rsid w:val="00A521E7"/>
    <w:rPr>
      <w:kern w:val="2"/>
      <w:szCs w:val="24"/>
    </w:rPr>
  </w:style>
  <w:style w:type="paragraph" w:styleId="aff">
    <w:name w:val="annotation subject"/>
    <w:basedOn w:val="afd"/>
    <w:next w:val="afd"/>
    <w:link w:val="aff0"/>
    <w:semiHidden/>
    <w:unhideWhenUsed/>
    <w:rsid w:val="00A521E7"/>
    <w:rPr>
      <w:b/>
      <w:bCs/>
    </w:rPr>
  </w:style>
  <w:style w:type="character" w:customStyle="1" w:styleId="aff0">
    <w:name w:val="批注主题 字符"/>
    <w:basedOn w:val="afe"/>
    <w:link w:val="aff"/>
    <w:semiHidden/>
    <w:rsid w:val="00A521E7"/>
    <w:rPr>
      <w:b/>
      <w:bCs/>
      <w:kern w:val="2"/>
      <w:szCs w:val="24"/>
    </w:rPr>
  </w:style>
  <w:style w:type="character" w:customStyle="1" w:styleId="pl-s1">
    <w:name w:val="pl-s1"/>
    <w:basedOn w:val="a1"/>
    <w:rsid w:val="006D176E"/>
  </w:style>
  <w:style w:type="character" w:customStyle="1" w:styleId="pl-pds">
    <w:name w:val="pl-pds"/>
    <w:basedOn w:val="a1"/>
    <w:rsid w:val="006D176E"/>
  </w:style>
  <w:style w:type="character" w:customStyle="1" w:styleId="pl-c1">
    <w:name w:val="pl-c1"/>
    <w:basedOn w:val="a1"/>
    <w:rsid w:val="006D176E"/>
  </w:style>
  <w:style w:type="paragraph" w:styleId="HTML">
    <w:name w:val="HTML Preformatted"/>
    <w:basedOn w:val="a"/>
    <w:link w:val="HTML0"/>
    <w:uiPriority w:val="99"/>
    <w:semiHidden/>
    <w:unhideWhenUsed/>
    <w:rsid w:val="009E6D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9E6D67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7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65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02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1D5DA"/>
                                <w:left w:val="single" w:sz="6" w:space="0" w:color="D1D5DA"/>
                                <w:bottom w:val="single" w:sz="6" w:space="0" w:color="D1D5DA"/>
                                <w:right w:val="single" w:sz="6" w:space="0" w:color="D1D5DA"/>
                              </w:divBdr>
                              <w:divsChild>
                                <w:div w:id="85469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2" w:color="E1E4E8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513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976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470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634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623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1202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94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763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4839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9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93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16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0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1D5DA"/>
                                <w:left w:val="single" w:sz="6" w:space="0" w:color="D1D5DA"/>
                                <w:bottom w:val="single" w:sz="6" w:space="0" w:color="D1D5DA"/>
                                <w:right w:val="single" w:sz="6" w:space="0" w:color="D1D5DA"/>
                              </w:divBdr>
                              <w:divsChild>
                                <w:div w:id="46100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2" w:color="E1E4E8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2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xl\AppData\Roaming\Microsoft\Templates\&#20013;&#31185;&#26032;&#2282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491CE-568A-4353-863A-3CA458AF4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中科新天.dotx</Template>
  <TotalTime>6555</TotalTime>
  <Pages>5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Links>
    <vt:vector size="84" baseType="variant">
      <vt:variant>
        <vt:i4>1441849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_Toc270928974</vt:lpwstr>
      </vt:variant>
      <vt:variant>
        <vt:i4>1441849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_Toc270928973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_Toc270928972</vt:lpwstr>
      </vt:variant>
      <vt:variant>
        <vt:i4>1441849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_Toc270928971</vt:lpwstr>
      </vt:variant>
      <vt:variant>
        <vt:i4>1441849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_Toc270928970</vt:lpwstr>
      </vt:variant>
      <vt:variant>
        <vt:i4>1507385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_Toc270928969</vt:lpwstr>
      </vt:variant>
      <vt:variant>
        <vt:i4>1507385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_Toc270928968</vt:lpwstr>
      </vt:variant>
      <vt:variant>
        <vt:i4>1507385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_Toc270928967</vt:lpwstr>
      </vt:variant>
      <vt:variant>
        <vt:i4>1507385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_Toc270928966</vt:lpwstr>
      </vt:variant>
      <vt:variant>
        <vt:i4>1507385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_Toc270928965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_Toc270928964</vt:lpwstr>
      </vt:variant>
      <vt:variant>
        <vt:i4>1507385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_Toc270928963</vt:lpwstr>
      </vt:variant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_Toc270928962</vt:lpwstr>
      </vt:variant>
      <vt:variant>
        <vt:i4>1507385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_Toc270928961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主站V3</dc:title>
  <dc:creator/>
  <cp:lastModifiedBy>wang yao</cp:lastModifiedBy>
  <cp:revision>2115</cp:revision>
  <cp:lastPrinted>2011-03-15T01:20:00Z</cp:lastPrinted>
  <dcterms:created xsi:type="dcterms:W3CDTF">2015-02-02T03:18:00Z</dcterms:created>
  <dcterms:modified xsi:type="dcterms:W3CDTF">2019-11-30T11:24:00Z</dcterms:modified>
</cp:coreProperties>
</file>